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000000" w:rsidP="00597FB9">
                  <w:pPr>
                    <w:ind w:firstLineChars="700" w:firstLine="1680"/>
                  </w:pPr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7C97B888" w:rsidR="00927A77" w:rsidRPr="007C14EA" w:rsidRDefault="00D530DF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</w:t>
                  </w:r>
                  <w:r w:rsidR="00BD04F9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DE5925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DE5925">
                    <w:rPr>
                      <w:rFonts w:ascii="Microsoft JhengHei UI" w:eastAsia="Microsoft JhengHei UI" w:hAnsi="Microsoft JhengHei UI"/>
                      <w:lang w:eastAsia="zh-TW"/>
                    </w:rPr>
                    <w:t>20</w:t>
                  </w:r>
                </w:p>
                <w:p w14:paraId="46CFD8AA" w14:textId="22BDF6E6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11057C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十五</w:t>
                  </w:r>
                </w:p>
                <w:p w14:paraId="05E8DE18" w14:textId="77777777" w:rsidR="0001177D" w:rsidRDefault="00BD04F9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01177D">
                    <w:rPr>
                      <w:rFonts w:ascii="Kaiti TC" w:eastAsia="Kaiti TC" w:hAnsi="Kaiti TC" w:hint="eastAsia"/>
                      <w:b/>
                      <w:sz w:val="72"/>
                      <w:szCs w:val="72"/>
                      <w:lang w:eastAsia="zh-TW"/>
                    </w:rPr>
                    <w:t>PIPELINE</w:t>
                  </w:r>
                </w:p>
                <w:p w14:paraId="7B8ECB95" w14:textId="61351C06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DE5925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DE5925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480E603C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DE5925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DE5925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3</w:t>
                  </w:r>
                  <w:r w:rsidR="00DE5925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A</w:t>
                  </w:r>
                </w:p>
                <w:p w14:paraId="16781741" w14:textId="1D01FF20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DE5925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292D0957" w:rsidR="00B84661" w:rsidRPr="0067275C" w:rsidRDefault="00D530DF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  <w:r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</w:t>
                  </w:r>
                  <w:r w:rsidR="00BD04F9"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DE5925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DE5925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1C25756B" w14:textId="7AEE3CA3" w:rsidR="00F825B7" w:rsidRPr="00BD04F9" w:rsidRDefault="00F825B7" w:rsidP="00BD04F9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641647E9" w14:textId="77777777" w:rsidR="00927A77" w:rsidRDefault="00927A7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45D19EC5" w14:textId="77777777" w:rsidR="00927A77" w:rsidRPr="00927A77" w:rsidRDefault="00F825B7" w:rsidP="00927A7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</w:t>
                  </w:r>
                  <w:proofErr w:type="spellStart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HW?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.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 w:rsidR="00927A77"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  <w:proofErr w:type="spellEnd"/>
                </w:p>
                <w:p w14:paraId="15C4BF57" w14:textId="77777777" w:rsidR="00927A77" w:rsidRDefault="00927A7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77777777" w:rsidR="00F825B7" w:rsidRPr="00927A77" w:rsidRDefault="00927A77" w:rsidP="00927A77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="00F825B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84090BD" w14:textId="0CCBA70E" w:rsidR="00EB33E8" w:rsidRDefault="00C74806" w:rsidP="004A11B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308A1621" w14:textId="3E786936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lang w:eastAsia="zh-TW"/>
        </w:rPr>
        <w:t>將PIC MCU改成pipeline的架構後執行以下測試檔。</w:t>
      </w:r>
    </w:p>
    <w:p w14:paraId="2C690E5E" w14:textId="77777777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7BD472D6" w14:textId="35AFB39B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  <w:r w:rsidRPr="00BD04F9">
        <w:rPr>
          <w:rFonts w:ascii="Kaiti TC" w:eastAsia="Kaiti TC" w:hAnsi="Kaiti TC" w:hint="eastAsia"/>
          <w:b/>
          <w:lang w:eastAsia="zh-TW"/>
        </w:rPr>
        <w:t>PIPELINE測試程式1</w:t>
      </w:r>
      <w:r>
        <w:rPr>
          <w:rFonts w:ascii="Kaiti TC" w:eastAsia="Kaiti TC" w:hAnsi="Kaiti TC" w:hint="eastAsia"/>
          <w:b/>
          <w:lang w:eastAsia="zh-TW"/>
        </w:rPr>
        <w:t>:</w:t>
      </w:r>
    </w:p>
    <w:p w14:paraId="3D014401" w14:textId="5B6CBBE3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  <w:r w:rsidRPr="00BD04F9">
        <w:rPr>
          <w:rFonts w:ascii="Kaiti TC" w:eastAsia="Kaiti TC" w:hAnsi="Kaiti TC"/>
          <w:b/>
          <w:noProof/>
          <w:lang w:eastAsia="zh-TW"/>
        </w:rPr>
        <w:drawing>
          <wp:inline distT="0" distB="0" distL="0" distR="0" wp14:anchorId="67125CBC" wp14:editId="467C84F1">
            <wp:extent cx="3248478" cy="4324954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ECEC" w14:textId="7E6124C3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  <w:r w:rsidRPr="00BD04F9">
        <w:rPr>
          <w:rFonts w:ascii="Kaiti TC" w:eastAsia="Kaiti TC" w:hAnsi="Kaiti TC" w:hint="eastAsia"/>
          <w:b/>
          <w:lang w:eastAsia="zh-TW"/>
        </w:rPr>
        <w:t>PIPELINE測試程式2</w:t>
      </w:r>
      <w:r>
        <w:rPr>
          <w:rFonts w:ascii="Kaiti TC" w:eastAsia="Kaiti TC" w:hAnsi="Kaiti TC" w:hint="eastAsia"/>
          <w:b/>
          <w:lang w:eastAsia="zh-TW"/>
        </w:rPr>
        <w:t>:</w:t>
      </w:r>
    </w:p>
    <w:p w14:paraId="6FCC4253" w14:textId="5558E624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  <w:r w:rsidRPr="00BD04F9">
        <w:rPr>
          <w:rFonts w:ascii="Kaiti TC" w:eastAsia="Kaiti TC" w:hAnsi="Kaiti TC"/>
          <w:b/>
          <w:noProof/>
          <w:lang w:eastAsia="zh-TW"/>
        </w:rPr>
        <w:drawing>
          <wp:inline distT="0" distB="0" distL="0" distR="0" wp14:anchorId="674AB184" wp14:editId="3788FD54">
            <wp:extent cx="3258005" cy="3572374"/>
            <wp:effectExtent l="0" t="0" r="0" b="9525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E38C" w14:textId="39602C4F" w:rsidR="00BD04F9" w:rsidRDefault="00BD04F9" w:rsidP="00BD04F9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31B20C59" w14:textId="6CB58C7A" w:rsidR="00BD04F9" w:rsidRPr="00BD04F9" w:rsidRDefault="00BD04F9" w:rsidP="00BD04F9">
      <w:pPr>
        <w:pStyle w:val="aa"/>
        <w:rPr>
          <w:rFonts w:ascii="Kaiti TC" w:eastAsia="Kaiti TC" w:hAnsi="Kaiti TC"/>
          <w:b/>
          <w:lang w:eastAsia="zh-TW"/>
        </w:rPr>
      </w:pPr>
    </w:p>
    <w:p w14:paraId="7A83F60B" w14:textId="33CF2312" w:rsidR="00E65F17" w:rsidRDefault="00C74806" w:rsidP="00E824F0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系統硬體架構方塊圖</w:t>
      </w:r>
      <w:r w:rsidR="005D3F17"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2C8147F3" w14:textId="77777777" w:rsidR="00BD04F9" w:rsidRPr="00E65F17" w:rsidRDefault="00BD04F9" w:rsidP="00BD04F9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</w:p>
    <w:p w14:paraId="458E61CD" w14:textId="208F0053" w:rsidR="00E824F0" w:rsidRDefault="00BD04F9" w:rsidP="00E65F17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object w:dxaOrig="9721" w:dyaOrig="12196" w14:anchorId="5A35405A">
          <v:shape id="_x0000_i1032" type="#_x0000_t75" style="width:321.8pt;height:404.45pt" o:ole="">
            <v:imagedata r:id="rId14" o:title=""/>
          </v:shape>
          <o:OLEObject Type="Embed" ProgID="Visio.Drawing.15" ShapeID="_x0000_i1032" DrawAspect="Content" ObjectID="_1733859783" r:id="rId15"/>
        </w:object>
      </w:r>
    </w:p>
    <w:p w14:paraId="267463F2" w14:textId="290C3BE8" w:rsidR="0037000F" w:rsidRDefault="002C2DBB" w:rsidP="0037000F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架構圖</w:t>
      </w:r>
    </w:p>
    <w:p w14:paraId="5562FF42" w14:textId="77777777" w:rsidR="00BD04F9" w:rsidRDefault="00BD04F9" w:rsidP="0037000F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0D8F7EA4" w14:textId="77777777" w:rsidR="00C74806" w:rsidRPr="008E2B55" w:rsidRDefault="000C4095" w:rsidP="004A11B6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2DF7B3EF" w14:textId="77777777" w:rsidR="00E73DD6" w:rsidRDefault="00801A4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5ABE4E0" wp14:editId="5A41AB27">
            <wp:extent cx="5560398" cy="377593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5029" cy="38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E29EBEC" wp14:editId="44961200">
            <wp:extent cx="5205750" cy="529612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158" cy="53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A7B5" w14:textId="11910392" w:rsidR="00E73DD6" w:rsidRDefault="00E73DD6" w:rsidP="00E73DD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0342B110" w14:textId="77777777" w:rsidR="00E73DD6" w:rsidRDefault="00E73DD6" w:rsidP="00E73DD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DF78BEC" w14:textId="1BF0B868" w:rsidR="00E73DD6" w:rsidRDefault="00E73DD6" w:rsidP="00711CBF">
      <w:pPr>
        <w:pStyle w:val="aa"/>
        <w:ind w:leftChars="800" w:left="1920" w:firstLine="240"/>
        <w:rPr>
          <w:rFonts w:ascii="Kaiti TC" w:eastAsia="Kaiti TC" w:hAnsi="Kaiti TC"/>
          <w:b/>
          <w:lang w:eastAsia="zh-TW"/>
        </w:rPr>
      </w:pPr>
      <w:r w:rsidRPr="00BD04F9">
        <w:rPr>
          <w:rFonts w:ascii="Kaiti TC" w:eastAsia="Kaiti TC" w:hAnsi="Kaiti TC" w:hint="eastAsia"/>
          <w:b/>
          <w:lang w:eastAsia="zh-TW"/>
        </w:rPr>
        <w:lastRenderedPageBreak/>
        <w:t>測試程式1</w:t>
      </w:r>
      <w:r>
        <w:rPr>
          <w:rFonts w:ascii="Kaiti TC" w:eastAsia="Kaiti TC" w:hAnsi="Kaiti TC"/>
          <w:b/>
          <w:lang w:eastAsia="zh-TW"/>
        </w:rPr>
        <w:t xml:space="preserve">                                                             </w:t>
      </w:r>
      <w:r w:rsidRPr="00BD04F9">
        <w:rPr>
          <w:rFonts w:ascii="Kaiti TC" w:eastAsia="Kaiti TC" w:hAnsi="Kaiti TC" w:hint="eastAsia"/>
          <w:b/>
          <w:lang w:eastAsia="zh-TW"/>
        </w:rPr>
        <w:t>測試程式</w:t>
      </w:r>
      <w:r>
        <w:rPr>
          <w:rFonts w:ascii="Kaiti TC" w:eastAsia="Kaiti TC" w:hAnsi="Kaiti TC"/>
          <w:b/>
          <w:lang w:eastAsia="zh-TW"/>
        </w:rPr>
        <w:t>2</w:t>
      </w:r>
    </w:p>
    <w:p w14:paraId="27C0A8E6" w14:textId="0487096A" w:rsidR="00E73DD6" w:rsidRDefault="00E73DD6" w:rsidP="00E73DD6">
      <w:pPr>
        <w:pStyle w:val="aa"/>
        <w:ind w:leftChars="200"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/>
          <w:b/>
          <w:noProof/>
          <w:lang w:eastAsia="zh-TW"/>
        </w:rPr>
        <w:drawing>
          <wp:inline distT="0" distB="0" distL="0" distR="0" wp14:anchorId="7C303D2C" wp14:editId="0F3C9386">
            <wp:extent cx="2947610" cy="5411448"/>
            <wp:effectExtent l="0" t="0" r="571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3962" cy="545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CBF">
        <w:rPr>
          <w:rFonts w:ascii="Kaiti TC" w:eastAsia="Kaiti TC" w:hAnsi="Kaiti TC"/>
          <w:b/>
          <w:noProof/>
          <w:lang w:eastAsia="zh-TW"/>
        </w:rPr>
        <w:drawing>
          <wp:inline distT="0" distB="0" distL="0" distR="0" wp14:anchorId="4B80C82D" wp14:editId="6E864F96">
            <wp:extent cx="3419475" cy="5405565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5979" cy="54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1106" w14:textId="31A820A8" w:rsidR="00C74806" w:rsidRDefault="00801A4C" w:rsidP="00E73DD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51864BC4" wp14:editId="16BC859F">
            <wp:extent cx="2740321" cy="4180238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2810" cy="419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4FE3" w14:textId="266ADE61" w:rsidR="009C7064" w:rsidRDefault="009C7064" w:rsidP="00E73DD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217DCF42" wp14:editId="0C2366FC">
            <wp:extent cx="6840220" cy="799592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48D88D86" wp14:editId="45328E50">
            <wp:extent cx="6840220" cy="74568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4ED63763" wp14:editId="3E49B707">
            <wp:extent cx="6840220" cy="745998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3D6D6C08" wp14:editId="2CFF5DDD">
            <wp:extent cx="6840220" cy="745680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096583E9" wp14:editId="5BC0A45A">
            <wp:extent cx="6840220" cy="745045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487E6E7C" wp14:editId="7C01F8FB">
            <wp:extent cx="6840220" cy="7459980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1219E364" wp14:editId="72B9B35C">
            <wp:extent cx="6840220" cy="495681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295315E1" wp14:editId="77AF5397">
            <wp:extent cx="3029447" cy="493811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2226" cy="502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594BFA5A" wp14:editId="25DD02B7">
            <wp:extent cx="2822713" cy="4937061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0567" cy="49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1B0DE841" wp14:editId="78D5E4BE">
            <wp:extent cx="3029447" cy="5617100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1741" cy="57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sz w:val="32"/>
          <w:lang w:eastAsia="zh-TW"/>
        </w:rPr>
        <w:t xml:space="preserve"> </w:t>
      </w:r>
      <w:r>
        <w:rPr>
          <w:rFonts w:ascii="Kaiti TC" w:eastAsia="Kaiti TC" w:hAnsi="Kaiti TC"/>
          <w:b/>
          <w:sz w:val="32"/>
          <w:lang w:eastAsia="zh-TW"/>
        </w:rPr>
        <w:t xml:space="preserve">   </w:t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71BD5407" wp14:editId="04255253">
            <wp:extent cx="3299791" cy="5669525"/>
            <wp:effectExtent l="0" t="0" r="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648" cy="579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ADEB" w14:textId="60821E82" w:rsidR="009C7064" w:rsidRDefault="009C7064" w:rsidP="00E73DD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7033D1AD" wp14:editId="51AD2BE0">
            <wp:extent cx="3228229" cy="5437646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2542" cy="5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sz w:val="32"/>
          <w:lang w:eastAsia="zh-TW"/>
        </w:rPr>
        <w:t xml:space="preserve"> </w:t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7A999163" wp14:editId="55E28844">
            <wp:extent cx="3101009" cy="5429801"/>
            <wp:effectExtent l="0" t="0" r="444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78828" cy="57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7145B8E3" wp14:editId="1EF9B3D3">
            <wp:extent cx="3955263" cy="4564048"/>
            <wp:effectExtent l="0" t="0" r="762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5311" cy="45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0309023E" wp14:editId="25126597">
            <wp:extent cx="3792772" cy="208602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19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F1D" w14:textId="13C669A2" w:rsidR="000B78FD" w:rsidRDefault="009C7064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1DE4DC3" wp14:editId="00EE0FF5">
            <wp:extent cx="5518205" cy="1665912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586" cy="16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DCF264C" wp14:editId="529AEB03">
            <wp:extent cx="5231958" cy="1897629"/>
            <wp:effectExtent l="0" t="0" r="6985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5787" cy="19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F330" w14:textId="77777777" w:rsidR="000B78FD" w:rsidRPr="008E2B55" w:rsidRDefault="000B78FD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86BFCE8" w14:textId="7D8CF6F7" w:rsidR="00C74806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模擬結果與結果說明：</w:t>
      </w:r>
    </w:p>
    <w:p w14:paraId="23EB6E73" w14:textId="52682D31" w:rsidR="009366B4" w:rsidRDefault="009366B4" w:rsidP="009366B4">
      <w:pPr>
        <w:pStyle w:val="aa"/>
        <w:ind w:leftChars="200" w:left="480"/>
        <w:rPr>
          <w:rFonts w:ascii="Kaiti TC" w:eastAsia="Kaiti TC" w:hAnsi="Kaiti TC"/>
          <w:b/>
          <w:lang w:eastAsia="zh-TW"/>
        </w:rPr>
      </w:pPr>
      <w:r w:rsidRPr="009366B4">
        <w:rPr>
          <w:rFonts w:ascii="Kaiti TC" w:eastAsia="Kaiti TC" w:hAnsi="Kaiti TC" w:hint="eastAsia"/>
          <w:b/>
          <w:lang w:eastAsia="zh-TW"/>
        </w:rPr>
        <w:t>測試程式1</w:t>
      </w:r>
    </w:p>
    <w:p w14:paraId="019A8E04" w14:textId="374318B9" w:rsidR="009366B4" w:rsidRPr="009366B4" w:rsidRDefault="009366B4" w:rsidP="009366B4">
      <w:pPr>
        <w:pStyle w:val="aa"/>
        <w:ind w:leftChars="200"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noProof/>
          <w:lang w:eastAsia="zh-TW"/>
        </w:rPr>
        <w:drawing>
          <wp:inline distT="0" distB="0" distL="0" distR="0" wp14:anchorId="2418356E" wp14:editId="2F3ED9A4">
            <wp:extent cx="6840220" cy="7175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F13" w14:textId="5875632F" w:rsidR="00C74806" w:rsidRPr="008E2B55" w:rsidRDefault="00F75350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 w:rsidRPr="00BD04F9">
        <w:rPr>
          <w:rFonts w:ascii="Kaiti TC" w:eastAsia="Kaiti TC" w:hAnsi="Kaiti TC" w:hint="eastAsia"/>
          <w:b/>
          <w:lang w:eastAsia="zh-TW"/>
        </w:rPr>
        <w:t>測試程式2</w:t>
      </w:r>
    </w:p>
    <w:p w14:paraId="15204416" w14:textId="5FD6F970" w:rsidR="00C74806" w:rsidRPr="008E2B55" w:rsidRDefault="00F75350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552C2829" wp14:editId="02A598D5">
            <wp:extent cx="6840220" cy="56515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CF0B" w14:textId="77777777" w:rsidR="00C74806" w:rsidRPr="008E2B55" w:rsidRDefault="00C74806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42ED40B5" w14:textId="21EDF497" w:rsidR="000B78FD" w:rsidRPr="009C7064" w:rsidRDefault="00D12DA7" w:rsidP="009C7064">
      <w:pPr>
        <w:pStyle w:val="aa"/>
        <w:numPr>
          <w:ilvl w:val="0"/>
          <w:numId w:val="9"/>
        </w:numPr>
        <w:rPr>
          <w:rFonts w:ascii="Kaiti TC" w:eastAsia="Kaiti TC" w:hAnsi="Kaiti TC" w:hint="eastAsia"/>
          <w:lang w:eastAsia="zh-TW"/>
        </w:rPr>
      </w:pPr>
      <w:r>
        <w:rPr>
          <w:rFonts w:ascii="Kaiti TC" w:eastAsia="Kaiti TC" w:hAnsi="Kaiti TC" w:hint="eastAsia"/>
          <w:lang w:eastAsia="zh-TW"/>
        </w:rPr>
        <w:t>本次作業是上課練習的其中一個部分，上課練習測試程式3時因為沒有發現指令判斷錯誤，所以結果一直是錯的，好在助教很耐心的教我一步一步確認是從哪邊發生錯誤，最後終於成功發現之前的r</w:t>
      </w:r>
      <w:r>
        <w:rPr>
          <w:rFonts w:ascii="Kaiti TC" w:eastAsia="Kaiti TC" w:hAnsi="Kaiti TC"/>
          <w:lang w:eastAsia="zh-TW"/>
        </w:rPr>
        <w:t>eturn</w:t>
      </w:r>
      <w:r>
        <w:rPr>
          <w:rFonts w:ascii="Kaiti TC" w:eastAsia="Kaiti TC" w:hAnsi="Kaiti TC" w:hint="eastAsia"/>
          <w:lang w:eastAsia="zh-TW"/>
        </w:rPr>
        <w:t>判斷錯誤，修改過後就正常了</w:t>
      </w:r>
      <w:r w:rsidR="00195077">
        <w:rPr>
          <w:rFonts w:ascii="Kaiti TC" w:eastAsia="Kaiti TC" w:hAnsi="Kaiti TC" w:hint="eastAsia"/>
          <w:lang w:eastAsia="zh-TW"/>
        </w:rPr>
        <w:t>，十分感激助教的耐心與鼓勵</w:t>
      </w:r>
      <w:r>
        <w:rPr>
          <w:rFonts w:ascii="Kaiti TC" w:eastAsia="Kaiti TC" w:hAnsi="Kaiti TC" w:hint="eastAsia"/>
          <w:lang w:eastAsia="zh-TW"/>
        </w:rPr>
        <w:t>。進行測試程式2時很快地就產生正確的結果</w:t>
      </w:r>
      <w:r w:rsidR="00195077">
        <w:rPr>
          <w:rFonts w:ascii="Kaiti TC" w:eastAsia="Kaiti TC" w:hAnsi="Kaiti TC" w:hint="eastAsia"/>
          <w:lang w:eastAsia="zh-TW"/>
        </w:rPr>
        <w:t>，但是到了測試程式1就又發生問題了。一開始以為是</w:t>
      </w:r>
      <w:proofErr w:type="spellStart"/>
      <w:r w:rsidR="00195077">
        <w:rPr>
          <w:rFonts w:ascii="Kaiti TC" w:eastAsia="Kaiti TC" w:hAnsi="Kaiti TC" w:hint="eastAsia"/>
          <w:lang w:eastAsia="zh-TW"/>
        </w:rPr>
        <w:t>b</w:t>
      </w:r>
      <w:r w:rsidR="00195077">
        <w:rPr>
          <w:rFonts w:ascii="Kaiti TC" w:eastAsia="Kaiti TC" w:hAnsi="Kaiti TC"/>
          <w:lang w:eastAsia="zh-TW"/>
        </w:rPr>
        <w:t>rw</w:t>
      </w:r>
      <w:proofErr w:type="spellEnd"/>
      <w:r w:rsidR="00195077">
        <w:rPr>
          <w:rFonts w:ascii="Kaiti TC" w:eastAsia="Kaiti TC" w:hAnsi="Kaiti TC" w:hint="eastAsia"/>
          <w:lang w:eastAsia="zh-TW"/>
        </w:rPr>
        <w:t>跳到錯誤的位址，但是經過計算之後發現測試程式1中的</w:t>
      </w:r>
      <w:proofErr w:type="spellStart"/>
      <w:r w:rsidR="00195077">
        <w:rPr>
          <w:rFonts w:ascii="Kaiti TC" w:eastAsia="Kaiti TC" w:hAnsi="Kaiti TC" w:hint="eastAsia"/>
          <w:lang w:eastAsia="zh-TW"/>
        </w:rPr>
        <w:t>brw</w:t>
      </w:r>
      <w:proofErr w:type="spellEnd"/>
      <w:r w:rsidR="00195077">
        <w:rPr>
          <w:rFonts w:ascii="Kaiti TC" w:eastAsia="Kaiti TC" w:hAnsi="Kaiti TC" w:hint="eastAsia"/>
          <w:lang w:eastAsia="zh-TW"/>
        </w:rPr>
        <w:t>指令剛好不會跳去其他位址，於是矛頭就指向</w:t>
      </w:r>
      <w:proofErr w:type="spellStart"/>
      <w:r w:rsidR="00195077">
        <w:rPr>
          <w:rFonts w:ascii="Kaiti TC" w:eastAsia="Kaiti TC" w:hAnsi="Kaiti TC" w:hint="eastAsia"/>
          <w:lang w:eastAsia="zh-TW"/>
        </w:rPr>
        <w:t>l</w:t>
      </w:r>
      <w:r w:rsidR="00195077">
        <w:rPr>
          <w:rFonts w:ascii="Kaiti TC" w:eastAsia="Kaiti TC" w:hAnsi="Kaiti TC"/>
          <w:lang w:eastAsia="zh-TW"/>
        </w:rPr>
        <w:t>slf</w:t>
      </w:r>
      <w:proofErr w:type="spellEnd"/>
      <w:r w:rsidR="00195077">
        <w:rPr>
          <w:rFonts w:ascii="Kaiti TC" w:eastAsia="Kaiti TC" w:hAnsi="Kaiti TC" w:hint="eastAsia"/>
          <w:lang w:eastAsia="zh-TW"/>
        </w:rPr>
        <w:t>和</w:t>
      </w:r>
      <w:proofErr w:type="spellStart"/>
      <w:r w:rsidR="00195077">
        <w:rPr>
          <w:rFonts w:ascii="Kaiti TC" w:eastAsia="Kaiti TC" w:hAnsi="Kaiti TC" w:hint="eastAsia"/>
          <w:lang w:eastAsia="zh-TW"/>
        </w:rPr>
        <w:t>lsrf</w:t>
      </w:r>
      <w:proofErr w:type="spellEnd"/>
      <w:r w:rsidR="00195077">
        <w:rPr>
          <w:rFonts w:ascii="Kaiti TC" w:eastAsia="Kaiti TC" w:hAnsi="Kaiti TC" w:hint="eastAsia"/>
          <w:lang w:eastAsia="zh-TW"/>
        </w:rPr>
        <w:t>，發現</w:t>
      </w:r>
      <w:proofErr w:type="spellStart"/>
      <w:r w:rsidR="00195077">
        <w:rPr>
          <w:rFonts w:ascii="Kaiti TC" w:eastAsia="Kaiti TC" w:hAnsi="Kaiti TC" w:hint="eastAsia"/>
          <w:lang w:eastAsia="zh-TW"/>
        </w:rPr>
        <w:t>lslf</w:t>
      </w:r>
      <w:proofErr w:type="spellEnd"/>
      <w:r w:rsidR="00195077">
        <w:rPr>
          <w:rFonts w:ascii="Kaiti TC" w:eastAsia="Kaiti TC" w:hAnsi="Kaiti TC" w:hint="eastAsia"/>
          <w:lang w:eastAsia="zh-TW"/>
        </w:rPr>
        <w:t>都沒有被enable，經過一連串的尋找才發現程式裡面</w:t>
      </w:r>
      <w:proofErr w:type="spellStart"/>
      <w:r w:rsidR="00195077">
        <w:rPr>
          <w:rFonts w:ascii="Kaiti TC" w:eastAsia="Kaiti TC" w:hAnsi="Kaiti TC" w:hint="eastAsia"/>
          <w:lang w:eastAsia="zh-TW"/>
        </w:rPr>
        <w:t>s</w:t>
      </w:r>
      <w:r w:rsidR="00195077">
        <w:rPr>
          <w:rFonts w:ascii="Kaiti TC" w:eastAsia="Kaiti TC" w:hAnsi="Kaiti TC"/>
          <w:lang w:eastAsia="zh-TW"/>
        </w:rPr>
        <w:t>el_pc</w:t>
      </w:r>
      <w:proofErr w:type="spellEnd"/>
      <w:r w:rsidR="00195077">
        <w:rPr>
          <w:rFonts w:ascii="Kaiti TC" w:eastAsia="Kaiti TC" w:hAnsi="Kaiti TC" w:hint="eastAsia"/>
          <w:lang w:eastAsia="zh-TW"/>
        </w:rPr>
        <w:t>的b</w:t>
      </w:r>
      <w:r w:rsidR="00195077">
        <w:rPr>
          <w:rFonts w:ascii="Kaiti TC" w:eastAsia="Kaiti TC" w:hAnsi="Kaiti TC"/>
          <w:lang w:eastAsia="zh-TW"/>
        </w:rPr>
        <w:t>it</w:t>
      </w:r>
      <w:r w:rsidR="00195077">
        <w:rPr>
          <w:rFonts w:ascii="Kaiti TC" w:eastAsia="Kaiti TC" w:hAnsi="Kaiti TC" w:hint="eastAsia"/>
          <w:lang w:eastAsia="zh-TW"/>
        </w:rPr>
        <w:t>數不足，</w:t>
      </w:r>
      <w:r w:rsidR="00ED7481">
        <w:rPr>
          <w:rFonts w:ascii="Kaiti TC" w:eastAsia="Kaiti TC" w:hAnsi="Kaiti TC" w:hint="eastAsia"/>
          <w:lang w:eastAsia="zh-TW"/>
        </w:rPr>
        <w:t>o</w:t>
      </w:r>
      <w:r w:rsidR="00ED7481">
        <w:rPr>
          <w:rFonts w:ascii="Kaiti TC" w:eastAsia="Kaiti TC" w:hAnsi="Kaiti TC"/>
          <w:lang w:eastAsia="zh-TW"/>
        </w:rPr>
        <w:t>verflow</w:t>
      </w:r>
      <w:r w:rsidR="00195077">
        <w:rPr>
          <w:rFonts w:ascii="Kaiti TC" w:eastAsia="Kaiti TC" w:hAnsi="Kaiti TC" w:hint="eastAsia"/>
          <w:lang w:eastAsia="zh-TW"/>
        </w:rPr>
        <w:t>造成</w:t>
      </w:r>
      <w:proofErr w:type="spellStart"/>
      <w:r w:rsidR="00195077">
        <w:rPr>
          <w:rFonts w:ascii="Kaiti TC" w:eastAsia="Kaiti TC" w:hAnsi="Kaiti TC" w:hint="eastAsia"/>
          <w:lang w:eastAsia="zh-TW"/>
        </w:rPr>
        <w:t>brw</w:t>
      </w:r>
      <w:proofErr w:type="spellEnd"/>
      <w:r w:rsidR="00195077">
        <w:rPr>
          <w:rFonts w:ascii="Kaiti TC" w:eastAsia="Kaiti TC" w:hAnsi="Kaiti TC" w:hint="eastAsia"/>
          <w:lang w:eastAsia="zh-TW"/>
        </w:rPr>
        <w:t>指令多跳了一個指令，修改過後就能正常行。</w:t>
      </w:r>
      <w:r w:rsidR="00ED7481">
        <w:rPr>
          <w:rFonts w:ascii="Kaiti TC" w:eastAsia="Kaiti TC" w:hAnsi="Kaiti TC" w:hint="eastAsia"/>
          <w:lang w:eastAsia="zh-TW"/>
        </w:rPr>
        <w:t>在完成的過程中，重新去回顧之前做的所有的指令，了解每一個指令的流程</w:t>
      </w:r>
      <w:r w:rsidR="00ED7481" w:rsidRPr="00ED7481">
        <w:rPr>
          <w:rFonts w:ascii="Kaiti TC" w:eastAsia="Kaiti TC" w:hAnsi="Kaiti TC" w:hint="eastAsia"/>
          <w:lang w:eastAsia="zh-TW"/>
        </w:rPr>
        <w:t>及資料的變化</w:t>
      </w:r>
      <w:r w:rsidR="00ED7481">
        <w:rPr>
          <w:rFonts w:ascii="Kaiti TC" w:eastAsia="Kaiti TC" w:hAnsi="Kaiti TC" w:hint="eastAsia"/>
          <w:lang w:eastAsia="zh-TW"/>
        </w:rPr>
        <w:t>，讓我對整學期的教學內容有更深刻的理解，謝謝老師的用心教學和助教的詳細講解!</w:t>
      </w:r>
    </w:p>
    <w:sectPr w:rsidR="000B78FD" w:rsidRPr="009C7064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39A5C" w14:textId="77777777" w:rsidR="00DD4D5E" w:rsidRDefault="00DD4D5E" w:rsidP="004A4C9A">
      <w:pPr>
        <w:spacing w:after="0" w:line="240" w:lineRule="auto"/>
      </w:pPr>
      <w:r>
        <w:separator/>
      </w:r>
    </w:p>
  </w:endnote>
  <w:endnote w:type="continuationSeparator" w:id="0">
    <w:p w14:paraId="74AB912F" w14:textId="77777777" w:rsidR="00DD4D5E" w:rsidRDefault="00DD4D5E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7A472" w14:textId="77777777" w:rsidR="00DD4D5E" w:rsidRDefault="00DD4D5E" w:rsidP="004A4C9A">
      <w:pPr>
        <w:spacing w:after="0" w:line="240" w:lineRule="auto"/>
      </w:pPr>
      <w:r>
        <w:separator/>
      </w:r>
    </w:p>
  </w:footnote>
  <w:footnote w:type="continuationSeparator" w:id="0">
    <w:p w14:paraId="54D02225" w14:textId="77777777" w:rsidR="00DD4D5E" w:rsidRDefault="00DD4D5E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4" type="#_x0000_t75" style="width:192.85pt;height:192.85pt" o:bullet="t">
        <v:imagedata r:id="rId1" o:title="ico"/>
      </v:shape>
    </w:pict>
  </w:numPicBullet>
  <w:numPicBullet w:numPicBulletId="1">
    <w:pict>
      <v:shape id="_x0000_i1295" type="#_x0000_t75" style="width:95.15pt;height:95.15pt" o:bullet="t">
        <v:imagedata r:id="rId2" o:title="103485"/>
      </v:shape>
    </w:pict>
  </w:numPicBullet>
  <w:numPicBullet w:numPicBulletId="2">
    <w:pict>
      <v:shape id="_x0000_i1296" type="#_x0000_t75" style="width:200.35pt;height:200.35pt" o:bullet="t">
        <v:imagedata r:id="rId3" o:title="shejiyeicontahjgtb5nce"/>
      </v:shape>
    </w:pict>
  </w:numPicBullet>
  <w:numPicBullet w:numPicBulletId="3">
    <w:pict>
      <v:shape id="_x0000_i1297" type="#_x0000_t75" style="width:169.65pt;height:169.65pt" o:bullet="t">
        <v:imagedata r:id="rId4" o:title="images"/>
      </v:shape>
    </w:pict>
  </w:numPicBullet>
  <w:numPicBullet w:numPicBulletId="4">
    <w:pict>
      <v:shape id="_x0000_i1298" type="#_x0000_t75" style="width:433.25pt;height:442pt" o:bullet="t">
        <v:imagedata r:id="rId5" o:title="66b3_a098"/>
      </v:shape>
    </w:pict>
  </w:numPicBullet>
  <w:numPicBullet w:numPicBulletId="5">
    <w:pict>
      <v:shape id="_x0000_i1299" type="#_x0000_t75" style="width:386.9pt;height:386.9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90D71DB"/>
    <w:multiLevelType w:val="hybridMultilevel"/>
    <w:tmpl w:val="160891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885016883">
    <w:abstractNumId w:val="20"/>
  </w:num>
  <w:num w:numId="2" w16cid:durableId="891648459">
    <w:abstractNumId w:val="1"/>
  </w:num>
  <w:num w:numId="3" w16cid:durableId="707684681">
    <w:abstractNumId w:val="7"/>
  </w:num>
  <w:num w:numId="4" w16cid:durableId="182129346">
    <w:abstractNumId w:val="10"/>
  </w:num>
  <w:num w:numId="5" w16cid:durableId="685593825">
    <w:abstractNumId w:val="15"/>
  </w:num>
  <w:num w:numId="6" w16cid:durableId="1242829834">
    <w:abstractNumId w:val="16"/>
  </w:num>
  <w:num w:numId="7" w16cid:durableId="1506433570">
    <w:abstractNumId w:val="8"/>
  </w:num>
  <w:num w:numId="8" w16cid:durableId="836336685">
    <w:abstractNumId w:val="9"/>
  </w:num>
  <w:num w:numId="9" w16cid:durableId="116144349">
    <w:abstractNumId w:val="17"/>
  </w:num>
  <w:num w:numId="10" w16cid:durableId="854272839">
    <w:abstractNumId w:val="3"/>
  </w:num>
  <w:num w:numId="11" w16cid:durableId="2031636676">
    <w:abstractNumId w:val="6"/>
  </w:num>
  <w:num w:numId="12" w16cid:durableId="1835947450">
    <w:abstractNumId w:val="0"/>
  </w:num>
  <w:num w:numId="13" w16cid:durableId="1867868076">
    <w:abstractNumId w:val="5"/>
  </w:num>
  <w:num w:numId="14" w16cid:durableId="570580796">
    <w:abstractNumId w:val="12"/>
  </w:num>
  <w:num w:numId="15" w16cid:durableId="2135168820">
    <w:abstractNumId w:val="19"/>
  </w:num>
  <w:num w:numId="16" w16cid:durableId="134302205">
    <w:abstractNumId w:val="18"/>
  </w:num>
  <w:num w:numId="17" w16cid:durableId="1844468579">
    <w:abstractNumId w:val="4"/>
  </w:num>
  <w:num w:numId="18" w16cid:durableId="75231858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428621852">
    <w:abstractNumId w:val="13"/>
  </w:num>
  <w:num w:numId="20" w16cid:durableId="1300457345">
    <w:abstractNumId w:val="11"/>
  </w:num>
  <w:num w:numId="21" w16cid:durableId="1179735433">
    <w:abstractNumId w:val="14"/>
  </w:num>
  <w:num w:numId="22" w16cid:durableId="214775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3AC1"/>
    <w:rsid w:val="00005E26"/>
    <w:rsid w:val="0001177D"/>
    <w:rsid w:val="00031B8F"/>
    <w:rsid w:val="00032A27"/>
    <w:rsid w:val="000433EA"/>
    <w:rsid w:val="000540A9"/>
    <w:rsid w:val="00062EB8"/>
    <w:rsid w:val="00070AB4"/>
    <w:rsid w:val="00074829"/>
    <w:rsid w:val="000917C5"/>
    <w:rsid w:val="000A5269"/>
    <w:rsid w:val="000B78FD"/>
    <w:rsid w:val="000B7C9A"/>
    <w:rsid w:val="000C4095"/>
    <w:rsid w:val="000E1FD9"/>
    <w:rsid w:val="0011057C"/>
    <w:rsid w:val="00117FD7"/>
    <w:rsid w:val="00133F1E"/>
    <w:rsid w:val="001358B8"/>
    <w:rsid w:val="0014500C"/>
    <w:rsid w:val="00160452"/>
    <w:rsid w:val="00180F6F"/>
    <w:rsid w:val="00195077"/>
    <w:rsid w:val="001D1843"/>
    <w:rsid w:val="001D3D7D"/>
    <w:rsid w:val="001E51EE"/>
    <w:rsid w:val="001F7D0A"/>
    <w:rsid w:val="00226954"/>
    <w:rsid w:val="002522EE"/>
    <w:rsid w:val="002546AC"/>
    <w:rsid w:val="002564FF"/>
    <w:rsid w:val="00266255"/>
    <w:rsid w:val="002925A5"/>
    <w:rsid w:val="002A1E11"/>
    <w:rsid w:val="002A22FB"/>
    <w:rsid w:val="002A5413"/>
    <w:rsid w:val="002B2249"/>
    <w:rsid w:val="002C2DBB"/>
    <w:rsid w:val="002C6ACD"/>
    <w:rsid w:val="003460B9"/>
    <w:rsid w:val="003472C0"/>
    <w:rsid w:val="00361C16"/>
    <w:rsid w:val="0037000F"/>
    <w:rsid w:val="00371F0A"/>
    <w:rsid w:val="00372F26"/>
    <w:rsid w:val="00373A01"/>
    <w:rsid w:val="003751EC"/>
    <w:rsid w:val="00387F2F"/>
    <w:rsid w:val="00397E15"/>
    <w:rsid w:val="003C4112"/>
    <w:rsid w:val="003C7026"/>
    <w:rsid w:val="003D6814"/>
    <w:rsid w:val="003E0868"/>
    <w:rsid w:val="003F54DD"/>
    <w:rsid w:val="004414A9"/>
    <w:rsid w:val="004443E5"/>
    <w:rsid w:val="00444A1C"/>
    <w:rsid w:val="0045763B"/>
    <w:rsid w:val="00463721"/>
    <w:rsid w:val="00472529"/>
    <w:rsid w:val="0049631A"/>
    <w:rsid w:val="004A11B6"/>
    <w:rsid w:val="004A4C9A"/>
    <w:rsid w:val="004B1602"/>
    <w:rsid w:val="004C142D"/>
    <w:rsid w:val="004D5AFB"/>
    <w:rsid w:val="004E0422"/>
    <w:rsid w:val="004F36D6"/>
    <w:rsid w:val="004F7B9F"/>
    <w:rsid w:val="005303E8"/>
    <w:rsid w:val="00532305"/>
    <w:rsid w:val="00533257"/>
    <w:rsid w:val="00546CE9"/>
    <w:rsid w:val="0054765D"/>
    <w:rsid w:val="0056077F"/>
    <w:rsid w:val="00594A83"/>
    <w:rsid w:val="00597FB9"/>
    <w:rsid w:val="005A3F44"/>
    <w:rsid w:val="005B113C"/>
    <w:rsid w:val="005B42B6"/>
    <w:rsid w:val="005B59DF"/>
    <w:rsid w:val="005B5C62"/>
    <w:rsid w:val="005C07D0"/>
    <w:rsid w:val="005D3F17"/>
    <w:rsid w:val="005E7443"/>
    <w:rsid w:val="00641872"/>
    <w:rsid w:val="0067275C"/>
    <w:rsid w:val="006818A7"/>
    <w:rsid w:val="006960A9"/>
    <w:rsid w:val="006C7C2B"/>
    <w:rsid w:val="006D31DB"/>
    <w:rsid w:val="006D5DED"/>
    <w:rsid w:val="006E2172"/>
    <w:rsid w:val="006E60A7"/>
    <w:rsid w:val="006E6911"/>
    <w:rsid w:val="00711CBF"/>
    <w:rsid w:val="007178DA"/>
    <w:rsid w:val="00730FBB"/>
    <w:rsid w:val="00742727"/>
    <w:rsid w:val="00766C37"/>
    <w:rsid w:val="00773CDC"/>
    <w:rsid w:val="0078473A"/>
    <w:rsid w:val="007A1106"/>
    <w:rsid w:val="007A3F80"/>
    <w:rsid w:val="007B6B5E"/>
    <w:rsid w:val="007C14EA"/>
    <w:rsid w:val="007C27B5"/>
    <w:rsid w:val="00801A4C"/>
    <w:rsid w:val="00802A34"/>
    <w:rsid w:val="00822136"/>
    <w:rsid w:val="00825D44"/>
    <w:rsid w:val="00835F30"/>
    <w:rsid w:val="0085172D"/>
    <w:rsid w:val="00887B17"/>
    <w:rsid w:val="00887D60"/>
    <w:rsid w:val="008954D2"/>
    <w:rsid w:val="008A2D6C"/>
    <w:rsid w:val="008A69B7"/>
    <w:rsid w:val="008B1EC4"/>
    <w:rsid w:val="008C22F7"/>
    <w:rsid w:val="008E2B55"/>
    <w:rsid w:val="00914C32"/>
    <w:rsid w:val="00923263"/>
    <w:rsid w:val="00925C53"/>
    <w:rsid w:val="0092651C"/>
    <w:rsid w:val="00927A77"/>
    <w:rsid w:val="009366B4"/>
    <w:rsid w:val="00946B90"/>
    <w:rsid w:val="0097447B"/>
    <w:rsid w:val="00977AB4"/>
    <w:rsid w:val="009A3911"/>
    <w:rsid w:val="009B48C4"/>
    <w:rsid w:val="009B7033"/>
    <w:rsid w:val="009C0108"/>
    <w:rsid w:val="009C5DF6"/>
    <w:rsid w:val="009C7064"/>
    <w:rsid w:val="009D278D"/>
    <w:rsid w:val="009E7768"/>
    <w:rsid w:val="009F1581"/>
    <w:rsid w:val="00A05773"/>
    <w:rsid w:val="00A1376E"/>
    <w:rsid w:val="00A13E72"/>
    <w:rsid w:val="00A17E94"/>
    <w:rsid w:val="00A30808"/>
    <w:rsid w:val="00A34A9F"/>
    <w:rsid w:val="00A605D2"/>
    <w:rsid w:val="00A6730A"/>
    <w:rsid w:val="00A76ECA"/>
    <w:rsid w:val="00AB2E19"/>
    <w:rsid w:val="00AB5CBF"/>
    <w:rsid w:val="00AE7264"/>
    <w:rsid w:val="00AF038E"/>
    <w:rsid w:val="00AF12E0"/>
    <w:rsid w:val="00B01C0B"/>
    <w:rsid w:val="00B11DFB"/>
    <w:rsid w:val="00B161D4"/>
    <w:rsid w:val="00B2539F"/>
    <w:rsid w:val="00B44EFD"/>
    <w:rsid w:val="00B5410D"/>
    <w:rsid w:val="00B61C75"/>
    <w:rsid w:val="00B67CDB"/>
    <w:rsid w:val="00B84661"/>
    <w:rsid w:val="00B85044"/>
    <w:rsid w:val="00B86412"/>
    <w:rsid w:val="00BA1921"/>
    <w:rsid w:val="00BD04F9"/>
    <w:rsid w:val="00BE1274"/>
    <w:rsid w:val="00BE1451"/>
    <w:rsid w:val="00C05B1C"/>
    <w:rsid w:val="00C11C9A"/>
    <w:rsid w:val="00C17AF7"/>
    <w:rsid w:val="00C33962"/>
    <w:rsid w:val="00C458EE"/>
    <w:rsid w:val="00C74806"/>
    <w:rsid w:val="00C779C8"/>
    <w:rsid w:val="00CB773F"/>
    <w:rsid w:val="00CC3F1F"/>
    <w:rsid w:val="00D12DA7"/>
    <w:rsid w:val="00D210AB"/>
    <w:rsid w:val="00D530DF"/>
    <w:rsid w:val="00D62123"/>
    <w:rsid w:val="00D670AF"/>
    <w:rsid w:val="00D75DE1"/>
    <w:rsid w:val="00D90D47"/>
    <w:rsid w:val="00D95D30"/>
    <w:rsid w:val="00DB7789"/>
    <w:rsid w:val="00DD4D5E"/>
    <w:rsid w:val="00DD7642"/>
    <w:rsid w:val="00DE5925"/>
    <w:rsid w:val="00E04038"/>
    <w:rsid w:val="00E0440B"/>
    <w:rsid w:val="00E25B3A"/>
    <w:rsid w:val="00E37FC9"/>
    <w:rsid w:val="00E50ABC"/>
    <w:rsid w:val="00E57C76"/>
    <w:rsid w:val="00E62EE8"/>
    <w:rsid w:val="00E6370F"/>
    <w:rsid w:val="00E65F17"/>
    <w:rsid w:val="00E71779"/>
    <w:rsid w:val="00E73DD6"/>
    <w:rsid w:val="00E768F9"/>
    <w:rsid w:val="00E824F0"/>
    <w:rsid w:val="00E96EB9"/>
    <w:rsid w:val="00EA01B2"/>
    <w:rsid w:val="00EB33E8"/>
    <w:rsid w:val="00ED7481"/>
    <w:rsid w:val="00EE075D"/>
    <w:rsid w:val="00F05F07"/>
    <w:rsid w:val="00F10664"/>
    <w:rsid w:val="00F33F2F"/>
    <w:rsid w:val="00F37146"/>
    <w:rsid w:val="00F5321B"/>
    <w:rsid w:val="00F54A00"/>
    <w:rsid w:val="00F62CD4"/>
    <w:rsid w:val="00F75350"/>
    <w:rsid w:val="00F825B7"/>
    <w:rsid w:val="00FB3C98"/>
    <w:rsid w:val="00FE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package" Target="embeddings/Microsoft_Visio___.vsdx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endnotes" Target="endnotes.xm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0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13DDBD-915C-4322-8EAB-0686C47A8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255</TotalTime>
  <Pages>16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Leo Chang</cp:lastModifiedBy>
  <cp:revision>3</cp:revision>
  <cp:lastPrinted>2018-03-09T06:57:00Z</cp:lastPrinted>
  <dcterms:created xsi:type="dcterms:W3CDTF">2022-12-24T16:21:00Z</dcterms:created>
  <dcterms:modified xsi:type="dcterms:W3CDTF">2022-12-29T14:57:00Z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