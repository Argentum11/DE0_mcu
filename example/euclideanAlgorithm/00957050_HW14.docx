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傳單版面配置的整體表格"/>
      </w:tblPr>
      <w:tblGrid>
        <w:gridCol w:w="7200"/>
        <w:gridCol w:w="144"/>
        <w:gridCol w:w="3456"/>
      </w:tblGrid>
      <w:tr w:rsidR="0078473A" w:rsidRPr="007C14EA" w14:paraId="291DF535" w14:textId="77777777" w:rsidTr="00F54A00">
        <w:trPr>
          <w:trHeight w:hRule="exact" w:val="15175"/>
          <w:jc w:val="center"/>
        </w:trPr>
        <w:tc>
          <w:tcPr>
            <w:tcW w:w="7200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傳單本文內容的版面配置"/>
            </w:tblPr>
            <w:tblGrid>
              <w:gridCol w:w="7200"/>
            </w:tblGrid>
            <w:tr w:rsidR="0078473A" w:rsidRPr="007C14EA" w14:paraId="1DF05C26" w14:textId="77777777">
              <w:trPr>
                <w:cantSplit/>
                <w:trHeight w:hRule="exact" w:val="7200"/>
              </w:trPr>
              <w:tc>
                <w:tcPr>
                  <w:tcW w:w="7200" w:type="dxa"/>
                </w:tcPr>
                <w:p w14:paraId="201D4518" w14:textId="77777777" w:rsidR="0078473A" w:rsidRPr="007C14EA" w:rsidRDefault="000630AA" w:rsidP="007C27B5">
                  <w:r>
                    <w:rPr>
                      <w:noProof/>
                      <w:lang w:eastAsia="zh-TW"/>
                    </w:rPr>
                    <w:pict w14:anchorId="13349355">
                      <v:shape id="_x0000_i1031" type="#_x0000_t75" alt="258057-15121013434242" style="width:5in;height:5in;mso-width-percent:0;mso-height-percent:0;mso-width-percent:0;mso-height-percent:0">
                        <v:imagedata r:id="rId11" o:title="258057-15121013434242"/>
                      </v:shape>
                    </w:pict>
                  </w:r>
                </w:p>
              </w:tc>
            </w:tr>
            <w:tr w:rsidR="0078473A" w:rsidRPr="007C14EA" w14:paraId="2E71DE5C" w14:textId="77777777" w:rsidTr="00F54A00">
              <w:trPr>
                <w:trHeight w:hRule="exact" w:val="6687"/>
              </w:trPr>
              <w:tc>
                <w:tcPr>
                  <w:tcW w:w="7200" w:type="dxa"/>
                </w:tcPr>
                <w:p w14:paraId="290BDAA6" w14:textId="4D065094" w:rsidR="00927A77" w:rsidRPr="007C14EA" w:rsidRDefault="00D530DF" w:rsidP="00927A77">
                  <w:pPr>
                    <w:pStyle w:val="a5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202</w:t>
                  </w:r>
                  <w:r w:rsidR="00E33B9A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2</w:t>
                  </w:r>
                  <w:r w:rsidR="00927A77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FF2A9A">
                    <w:rPr>
                      <w:rFonts w:ascii="Microsoft JhengHei UI" w:eastAsia="Microsoft JhengHei UI" w:hAnsi="Microsoft JhengHei UI"/>
                      <w:lang w:eastAsia="zh-TW"/>
                    </w:rPr>
                    <w:t>12</w:t>
                  </w:r>
                  <w:r w:rsidR="00D670AF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/</w:t>
                  </w:r>
                  <w:r w:rsidR="00FF2A9A">
                    <w:rPr>
                      <w:rFonts w:ascii="Microsoft JhengHei UI" w:eastAsia="Microsoft JhengHei UI" w:hAnsi="Microsoft JhengHei UI"/>
                      <w:lang w:eastAsia="zh-TW"/>
                    </w:rPr>
                    <w:t>19</w:t>
                  </w:r>
                </w:p>
                <w:p w14:paraId="46CFD8AA" w14:textId="454A1218" w:rsidR="00927A77" w:rsidRDefault="00927A77" w:rsidP="00927A77">
                  <w:pPr>
                    <w:pStyle w:val="a6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實驗</w:t>
                  </w:r>
                  <w:r w:rsidR="00A17E94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十</w:t>
                  </w:r>
                  <w:r w:rsidR="00F747F2">
                    <w:rPr>
                      <w:rFonts w:ascii="Microsoft JhengHei UI" w:eastAsia="Microsoft JhengHei UI" w:hAnsi="Microsoft JhengHei UI" w:hint="eastAsia"/>
                      <w:lang w:eastAsia="zh-TW"/>
                    </w:rPr>
                    <w:t>四</w:t>
                  </w:r>
                </w:p>
                <w:p w14:paraId="6BDC3FF7" w14:textId="11B2ABB8" w:rsidR="006E60A7" w:rsidRPr="006E60A7" w:rsidRDefault="005C1F4C" w:rsidP="006E60A7">
                  <w:pPr>
                    <w:rPr>
                      <w:rFonts w:eastAsia="新細明體"/>
                      <w:lang w:eastAsia="zh-TW"/>
                    </w:rPr>
                  </w:pPr>
                  <w:r>
                    <w:rPr>
                      <w:rFonts w:ascii="Microsoft JhengHei UI" w:eastAsia="Microsoft JhengHei UI" w:hAnsi="Microsoft JhengHei UI" w:cstheme="majorBidi" w:hint="eastAsia"/>
                      <w:caps/>
                      <w:kern w:val="28"/>
                      <w:sz w:val="80"/>
                      <w:szCs w:val="80"/>
                      <w:lang w:eastAsia="zh-TW"/>
                    </w:rPr>
                    <w:t>進階組合語言</w:t>
                  </w:r>
                </w:p>
                <w:p w14:paraId="7B8ECB95" w14:textId="356B2D4F" w:rsidR="0078473A" w:rsidRPr="0067275C" w:rsidRDefault="0045763B" w:rsidP="00A605D2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姓名：</w:t>
                  </w:r>
                  <w:r w:rsidR="00C844B6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張銀軒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          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學號：</w:t>
                  </w:r>
                  <w:r w:rsidR="00C844B6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</w:t>
                  </w:r>
                  <w:r w:rsidR="00A605D2"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 xml:space="preserve"> </w:t>
                  </w:r>
                </w:p>
                <w:p w14:paraId="3024FFDA" w14:textId="2A9DB374" w:rsidR="00A605D2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班級：</w:t>
                  </w:r>
                  <w:r w:rsidR="00C844B6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資工</w:t>
                  </w:r>
                  <w:r w:rsidR="00C844B6">
                    <w:rPr>
                      <w:rFonts w:ascii="Times New Roman" w:eastAsia="Kaiti TC" w:hAnsi="Times New Roman" w:cs="Times New Roman" w:hint="eastAsia"/>
                      <w:sz w:val="32"/>
                      <w:lang w:eastAsia="zh-TW"/>
                    </w:rPr>
                    <w:t>3</w:t>
                  </w:r>
                  <w:r w:rsidR="00C844B6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A</w:t>
                  </w:r>
                </w:p>
                <w:p w14:paraId="16781741" w14:textId="3FEAE644" w:rsidR="00C74806" w:rsidRPr="0067275C" w:rsidRDefault="00C74806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E-mail</w:t>
                  </w:r>
                  <w:r w:rsidRPr="0067275C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：</w:t>
                  </w:r>
                  <w:r w:rsidR="00C844B6"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  <w:t>00957050@mail.ntou.edu.tw</w:t>
                  </w:r>
                </w:p>
                <w:p w14:paraId="1820CFEA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sz w:val="32"/>
                      <w:lang w:eastAsia="zh-TW"/>
                    </w:rPr>
                  </w:pPr>
                </w:p>
                <w:p w14:paraId="3DD4F96F" w14:textId="77777777" w:rsidR="00D95D30" w:rsidRPr="0067275C" w:rsidRDefault="00D95D30" w:rsidP="0045763B">
                  <w:pPr>
                    <w:spacing w:line="288" w:lineRule="auto"/>
                    <w:rPr>
                      <w:rFonts w:ascii="Times New Roman" w:eastAsia="Kaiti TC" w:hAnsi="Times New Roman" w:cs="Times New Roman"/>
                      <w:lang w:eastAsia="zh-TW"/>
                    </w:rPr>
                  </w:pPr>
                </w:p>
              </w:tc>
            </w:tr>
            <w:tr w:rsidR="0078473A" w:rsidRPr="007C14EA" w14:paraId="449B1E87" w14:textId="77777777" w:rsidTr="00F54A00">
              <w:trPr>
                <w:trHeight w:hRule="exact" w:val="1293"/>
              </w:trPr>
              <w:tc>
                <w:tcPr>
                  <w:tcW w:w="7200" w:type="dxa"/>
                  <w:vAlign w:val="bottom"/>
                </w:tcPr>
                <w:p w14:paraId="616C2A64" w14:textId="037A0B93" w:rsidR="00B84661" w:rsidRPr="0067275C" w:rsidRDefault="00D530DF" w:rsidP="0067275C">
                  <w:pPr>
                    <w:pStyle w:val="a5"/>
                    <w:jc w:val="right"/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</w:pPr>
                  <w:r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20</w:t>
                  </w:r>
                  <w:r>
                    <w:rPr>
                      <w:rFonts w:ascii="Times New Roman" w:eastAsia="Kaiti TC" w:hAnsi="Times New Roman" w:cs="Times New Roman" w:hint="eastAsia"/>
                      <w:sz w:val="36"/>
                      <w:lang w:eastAsia="zh-TW"/>
                    </w:rPr>
                    <w:t>2</w:t>
                  </w:r>
                  <w:r w:rsidR="0004243C">
                    <w:rPr>
                      <w:rFonts w:ascii="Times New Roman" w:eastAsia="Kaiti TC" w:hAnsi="Times New Roman" w:cs="Times New Roman" w:hint="eastAsia"/>
                      <w:sz w:val="36"/>
                      <w:lang w:eastAsia="zh-TW"/>
                    </w:rPr>
                    <w:t>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FF2A9A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12</w:t>
                  </w:r>
                  <w:r w:rsidR="00B84661" w:rsidRPr="0067275C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/</w:t>
                  </w:r>
                  <w:r w:rsidR="00FF2A9A">
                    <w:rPr>
                      <w:rFonts w:ascii="Times New Roman" w:eastAsia="Kaiti TC" w:hAnsi="Times New Roman" w:cs="Times New Roman"/>
                      <w:sz w:val="36"/>
                      <w:lang w:eastAsia="zh-TW"/>
                    </w:rPr>
                    <w:t>19</w:t>
                  </w:r>
                </w:p>
                <w:p w14:paraId="0DA3164C" w14:textId="77777777" w:rsidR="0078473A" w:rsidRPr="0067275C" w:rsidRDefault="0078473A">
                  <w:pPr>
                    <w:rPr>
                      <w:rFonts w:ascii="Times New Roman" w:eastAsia="Kaiti TC" w:hAnsi="Times New Roman" w:cs="Times New Roman"/>
                    </w:rPr>
                  </w:pPr>
                </w:p>
              </w:tc>
            </w:tr>
          </w:tbl>
          <w:p w14:paraId="0DEEEE5F" w14:textId="77777777" w:rsidR="0078473A" w:rsidRPr="007C14EA" w:rsidRDefault="0078473A">
            <w:pPr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144" w:type="dxa"/>
          </w:tcPr>
          <w:p w14:paraId="223B775F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</w:rPr>
            </w:pPr>
          </w:p>
        </w:tc>
        <w:tc>
          <w:tcPr>
            <w:tcW w:w="3456" w:type="dxa"/>
          </w:tcPr>
          <w:tbl>
            <w:tblPr>
              <w:tblW w:w="5000" w:type="pct"/>
              <w:tblLayout w:type="fixed"/>
              <w:tblCellMar>
                <w:left w:w="288" w:type="dxa"/>
                <w:right w:w="288" w:type="dxa"/>
              </w:tblCellMar>
              <w:tblLook w:val="04A0" w:firstRow="1" w:lastRow="0" w:firstColumn="1" w:lastColumn="0" w:noHBand="0" w:noVBand="1"/>
              <w:tblDescription w:val="傳單資訊看板的版面配置"/>
            </w:tblPr>
            <w:tblGrid>
              <w:gridCol w:w="3456"/>
            </w:tblGrid>
            <w:tr w:rsidR="0078473A" w:rsidRPr="007C14EA" w14:paraId="1F61D264" w14:textId="77777777" w:rsidTr="00F825B7">
              <w:trPr>
                <w:trHeight w:hRule="exact" w:val="10490"/>
              </w:trPr>
              <w:tc>
                <w:tcPr>
                  <w:tcW w:w="3446" w:type="dxa"/>
                  <w:shd w:val="clear" w:color="auto" w:fill="97C83C" w:themeFill="accent2"/>
                </w:tcPr>
                <w:p w14:paraId="5E5F4E94" w14:textId="77777777" w:rsidR="0078473A" w:rsidRPr="00F825B7" w:rsidRDefault="00F825B7" w:rsidP="00F825B7">
                  <w:pPr>
                    <w:pStyle w:val="2"/>
                    <w:rPr>
                      <w:rFonts w:ascii="Microsoft JhengHei UI" w:eastAsiaTheme="minorEastAsia" w:hAnsi="Microsoft JhengHei UI"/>
                      <w:color w:val="FF0000"/>
                      <w:sz w:val="96"/>
                    </w:rPr>
                  </w:pPr>
                  <w:r w:rsidRPr="00F825B7">
                    <w:rPr>
                      <w:rFonts w:ascii="Microsoft JhengHei UI" w:eastAsia="Microsoft JhengHei UI" w:hAnsi="Microsoft JhengHei UI" w:hint="eastAsia"/>
                      <w:color w:val="FF0000"/>
                      <w:sz w:val="96"/>
                      <w:lang w:eastAsia="zh-TW"/>
                    </w:rPr>
                    <w:t>注意</w:t>
                  </w:r>
                </w:p>
                <w:p w14:paraId="09566028" w14:textId="77777777" w:rsidR="00F825B7" w:rsidRDefault="00F825B7" w:rsidP="00F825B7">
                  <w:pPr>
                    <w:pStyle w:val="a0"/>
                    <w:jc w:val="both"/>
                  </w:pPr>
                </w:p>
                <w:p w14:paraId="1C25756B" w14:textId="39759696" w:rsidR="00F825B7" w:rsidRPr="00E33B9A" w:rsidRDefault="00F825B7" w:rsidP="00E33B9A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 w:cs="微軟正黑體"/>
                      <w:sz w:val="24"/>
                      <w:lang w:eastAsia="zh-TW"/>
                    </w:rPr>
                  </w:pPr>
                  <w:r w:rsidRPr="00F825B7">
                    <w:rPr>
                      <w:rFonts w:ascii="微軟正黑體" w:eastAsia="微軟正黑體" w:hAnsi="微軟正黑體" w:cs="微軟正黑體" w:hint="eastAsia"/>
                      <w:sz w:val="24"/>
                      <w:lang w:eastAsia="zh-TW"/>
                    </w:rPr>
                    <w:t>繳交時一律轉PDF檔</w:t>
                  </w:r>
                </w:p>
                <w:p w14:paraId="641647E9" w14:textId="77777777" w:rsidR="00927A77" w:rsidRDefault="00927A77" w:rsidP="00F825B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一人繳交一份</w:t>
                  </w:r>
                </w:p>
                <w:p w14:paraId="45D19EC5" w14:textId="77777777" w:rsidR="00927A77" w:rsidRPr="00927A77" w:rsidRDefault="00F825B7" w:rsidP="00927A77">
                  <w:pPr>
                    <w:pStyle w:val="2"/>
                    <w:numPr>
                      <w:ilvl w:val="0"/>
                      <w:numId w:val="14"/>
                    </w:numPr>
                    <w:jc w:val="both"/>
                    <w:rPr>
                      <w:rFonts w:eastAsia="新細明體"/>
                      <w:lang w:eastAsia="zh-TW"/>
                    </w:rPr>
                  </w:pPr>
                  <w:r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：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學號_</w:t>
                  </w:r>
                  <w:proofErr w:type="spellStart"/>
                  <w:r w:rsidR="00927A7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HW</w:t>
                  </w:r>
                  <w:proofErr w:type="spellEnd"/>
                  <w:r w:rsidR="00927A7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?</w:t>
                  </w:r>
                  <w:r w:rsidR="00B84661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.</w:t>
                  </w:r>
                  <w:r w:rsid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p</w:t>
                  </w:r>
                  <w:r w:rsidR="00927A77"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  <w:t>df</w:t>
                  </w:r>
                </w:p>
                <w:p w14:paraId="15C4BF57" w14:textId="77777777" w:rsidR="00927A77" w:rsidRDefault="00927A77" w:rsidP="00927A77">
                  <w:pPr>
                    <w:pStyle w:val="2"/>
                    <w:ind w:left="360"/>
                    <w:jc w:val="both"/>
                    <w:rPr>
                      <w:rFonts w:ascii="微軟正黑體" w:eastAsia="微軟正黑體" w:hAnsi="微軟正黑體"/>
                      <w:sz w:val="24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檔名請按照作業檔名格式進行填寫</w:t>
                  </w:r>
                </w:p>
                <w:p w14:paraId="37ED22EE" w14:textId="77777777" w:rsidR="00F825B7" w:rsidRPr="00927A77" w:rsidRDefault="00927A77" w:rsidP="00927A77">
                  <w:pPr>
                    <w:pStyle w:val="2"/>
                    <w:ind w:left="360"/>
                    <w:jc w:val="both"/>
                    <w:rPr>
                      <w:rFonts w:eastAsia="新細明體"/>
                      <w:lang w:eastAsia="zh-TW"/>
                    </w:rPr>
                  </w:pPr>
                  <w:r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未</w:t>
                  </w:r>
                  <w:r w:rsidR="00F825B7" w:rsidRPr="00927A77">
                    <w:rPr>
                      <w:rFonts w:ascii="微軟正黑體" w:eastAsia="微軟正黑體" w:hAnsi="微軟正黑體" w:hint="eastAsia"/>
                      <w:sz w:val="24"/>
                      <w:lang w:eastAsia="zh-TW"/>
                    </w:rPr>
                    <w:t>依照格式不予批改</w:t>
                  </w:r>
                </w:p>
              </w:tc>
            </w:tr>
            <w:tr w:rsidR="0078473A" w:rsidRPr="007C14EA" w14:paraId="19822BB8" w14:textId="77777777">
              <w:trPr>
                <w:trHeight w:hRule="exact" w:val="144"/>
              </w:trPr>
              <w:tc>
                <w:tcPr>
                  <w:tcW w:w="3446" w:type="dxa"/>
                </w:tcPr>
                <w:p w14:paraId="06D0F636" w14:textId="77777777" w:rsidR="0078473A" w:rsidRPr="007C14EA" w:rsidRDefault="0078473A" w:rsidP="00F825B7">
                  <w:pPr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  <w:tr w:rsidR="0078473A" w:rsidRPr="007C14EA" w14:paraId="29E602E4" w14:textId="77777777" w:rsidTr="00F54A00">
              <w:trPr>
                <w:trHeight w:hRule="exact" w:val="4539"/>
              </w:trPr>
              <w:tc>
                <w:tcPr>
                  <w:tcW w:w="3446" w:type="dxa"/>
                  <w:shd w:val="clear" w:color="auto" w:fill="E03177" w:themeFill="accent1"/>
                  <w:vAlign w:val="center"/>
                </w:tcPr>
                <w:p w14:paraId="31D3EADE" w14:textId="77777777" w:rsidR="00A605D2" w:rsidRPr="007C14EA" w:rsidRDefault="00A605D2" w:rsidP="00F825B7">
                  <w:pPr>
                    <w:pStyle w:val="ac"/>
                    <w:jc w:val="both"/>
                    <w:rPr>
                      <w:rFonts w:ascii="Microsoft JhengHei UI" w:eastAsia="Microsoft JhengHei UI" w:hAnsi="Microsoft JhengHei UI"/>
                      <w:lang w:eastAsia="zh-TW"/>
                    </w:rPr>
                  </w:pPr>
                </w:p>
              </w:tc>
            </w:tr>
          </w:tbl>
          <w:p w14:paraId="7809C02A" w14:textId="77777777" w:rsidR="0078473A" w:rsidRPr="007C14EA" w:rsidRDefault="0078473A" w:rsidP="00F825B7">
            <w:pPr>
              <w:jc w:val="both"/>
              <w:rPr>
                <w:rFonts w:ascii="Microsoft JhengHei UI" w:eastAsia="Microsoft JhengHei UI" w:hAnsi="Microsoft JhengHei UI"/>
                <w:lang w:eastAsia="zh-TW"/>
              </w:rPr>
            </w:pPr>
          </w:p>
        </w:tc>
      </w:tr>
    </w:tbl>
    <w:p w14:paraId="7D54C618" w14:textId="77777777" w:rsidR="00925C53" w:rsidRDefault="00925C53" w:rsidP="00925C53">
      <w:pPr>
        <w:pStyle w:val="aa"/>
        <w:rPr>
          <w:rFonts w:ascii="Microsoft JhengHei UI" w:hAnsi="Microsoft JhengHei UI"/>
          <w:lang w:eastAsia="zh-TW"/>
        </w:rPr>
      </w:pPr>
    </w:p>
    <w:p w14:paraId="384090BD" w14:textId="1A1ED4A6" w:rsidR="00EB33E8" w:rsidRDefault="00C74806" w:rsidP="004A11B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lastRenderedPageBreak/>
        <w:t>實驗</w:t>
      </w:r>
      <w:r w:rsidR="00F33F2F">
        <w:rPr>
          <w:rFonts w:ascii="Kaiti TC" w:eastAsia="Kaiti TC" w:hAnsi="Kaiti TC" w:hint="eastAsia"/>
          <w:b/>
          <w:sz w:val="32"/>
          <w:lang w:eastAsia="zh-TW"/>
        </w:rPr>
        <w:t>說明</w:t>
      </w:r>
      <w:r w:rsidR="00925C53"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29F9CBEB" w14:textId="6E872D89" w:rsidR="00E33B9A" w:rsidRDefault="00E33B9A" w:rsidP="00E33B9A">
      <w:pPr>
        <w:pStyle w:val="aa"/>
        <w:ind w:firstLine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 w:hint="eastAsia"/>
          <w:b/>
          <w:lang w:eastAsia="zh-TW"/>
        </w:rPr>
        <w:t>第一題:</w:t>
      </w:r>
    </w:p>
    <w:p w14:paraId="5E82E1AF" w14:textId="184DD7EA" w:rsidR="00E33B9A" w:rsidRDefault="00E33B9A" w:rsidP="00E33B9A">
      <w:pPr>
        <w:pStyle w:val="aa"/>
        <w:ind w:firstLine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 w:hint="eastAsia"/>
          <w:b/>
          <w:noProof/>
          <w:lang w:eastAsia="zh-TW"/>
        </w:rPr>
        <w:drawing>
          <wp:inline distT="0" distB="0" distL="0" distR="0" wp14:anchorId="064A3810" wp14:editId="3DA20DA7">
            <wp:extent cx="5854410" cy="327721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w13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068" cy="33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E28D" w14:textId="08E0446C" w:rsidR="00A338ED" w:rsidRDefault="00A338ED" w:rsidP="00E33B9A">
      <w:pPr>
        <w:pStyle w:val="aa"/>
        <w:ind w:firstLine="480"/>
        <w:rPr>
          <w:rFonts w:ascii="Kaiti TC" w:eastAsia="Kaiti TC" w:hAnsi="Kaiti TC"/>
          <w:b/>
          <w:lang w:eastAsia="zh-TW"/>
        </w:rPr>
      </w:pPr>
    </w:p>
    <w:p w14:paraId="1EAD86D4" w14:textId="021A3136" w:rsidR="00A338ED" w:rsidRDefault="00A338ED" w:rsidP="00E33B9A">
      <w:pPr>
        <w:pStyle w:val="aa"/>
        <w:ind w:firstLine="480"/>
        <w:rPr>
          <w:rFonts w:ascii="Kaiti TC" w:eastAsia="Kaiti TC" w:hAnsi="Kaiti TC"/>
          <w:b/>
          <w:lang w:eastAsia="zh-TW"/>
        </w:rPr>
      </w:pPr>
    </w:p>
    <w:p w14:paraId="41DE8EF4" w14:textId="121EF22C" w:rsidR="00A338ED" w:rsidRDefault="00A338ED" w:rsidP="00E33B9A">
      <w:pPr>
        <w:pStyle w:val="aa"/>
        <w:ind w:firstLine="480"/>
        <w:rPr>
          <w:rFonts w:ascii="Kaiti TC" w:eastAsia="Kaiti TC" w:hAnsi="Kaiti TC"/>
          <w:b/>
          <w:lang w:eastAsia="zh-TW"/>
        </w:rPr>
      </w:pPr>
    </w:p>
    <w:p w14:paraId="483D500F" w14:textId="733533A0" w:rsidR="00A338ED" w:rsidRDefault="00A338ED" w:rsidP="00E33B9A">
      <w:pPr>
        <w:pStyle w:val="aa"/>
        <w:ind w:firstLine="480"/>
        <w:rPr>
          <w:rFonts w:ascii="Kaiti TC" w:eastAsia="Kaiti TC" w:hAnsi="Kaiti TC"/>
          <w:b/>
          <w:lang w:eastAsia="zh-TW"/>
        </w:rPr>
      </w:pPr>
    </w:p>
    <w:p w14:paraId="5B0A7BB5" w14:textId="77777777" w:rsidR="00A338ED" w:rsidRDefault="00A338ED" w:rsidP="00E33B9A">
      <w:pPr>
        <w:pStyle w:val="aa"/>
        <w:ind w:firstLine="480"/>
        <w:rPr>
          <w:rFonts w:ascii="Kaiti TC" w:eastAsia="Kaiti TC" w:hAnsi="Kaiti TC"/>
          <w:b/>
          <w:lang w:eastAsia="zh-TW"/>
        </w:rPr>
      </w:pPr>
    </w:p>
    <w:p w14:paraId="5AD7E696" w14:textId="52EAC998" w:rsidR="00E33B9A" w:rsidRDefault="00E33B9A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 w:hint="eastAsia"/>
          <w:b/>
          <w:lang w:eastAsia="zh-TW"/>
        </w:rPr>
        <w:t>第二題:</w:t>
      </w:r>
    </w:p>
    <w:p w14:paraId="0F44E726" w14:textId="7E579597" w:rsidR="00E33B9A" w:rsidRDefault="00E33B9A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 w:hint="eastAsia"/>
          <w:b/>
          <w:noProof/>
          <w:lang w:eastAsia="zh-TW"/>
        </w:rPr>
        <w:drawing>
          <wp:inline distT="0" distB="0" distL="0" distR="0" wp14:anchorId="7705D317" wp14:editId="0BDB537F">
            <wp:extent cx="5805781" cy="3679546"/>
            <wp:effectExtent l="0" t="0" r="508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w13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180" cy="372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8A6F" w14:textId="3020EBF0" w:rsidR="00E33B9A" w:rsidRDefault="00E33B9A" w:rsidP="00A338ED">
      <w:pPr>
        <w:pStyle w:val="aa"/>
        <w:rPr>
          <w:rFonts w:ascii="Kaiti TC" w:eastAsia="Kaiti TC" w:hAnsi="Kaiti TC"/>
          <w:b/>
          <w:lang w:eastAsia="zh-TW"/>
        </w:rPr>
      </w:pPr>
    </w:p>
    <w:p w14:paraId="7A08114D" w14:textId="228CC33E" w:rsidR="00A338ED" w:rsidRDefault="00A338ED" w:rsidP="00A338ED">
      <w:pPr>
        <w:pStyle w:val="aa"/>
        <w:rPr>
          <w:rFonts w:ascii="Kaiti TC" w:eastAsia="Kaiti TC" w:hAnsi="Kaiti TC"/>
          <w:b/>
          <w:lang w:eastAsia="zh-TW"/>
        </w:rPr>
      </w:pPr>
    </w:p>
    <w:p w14:paraId="0D2AD634" w14:textId="77777777" w:rsidR="00A338ED" w:rsidRDefault="00A338ED" w:rsidP="00A338ED">
      <w:pPr>
        <w:pStyle w:val="aa"/>
        <w:rPr>
          <w:rFonts w:ascii="Kaiti TC" w:eastAsia="Kaiti TC" w:hAnsi="Kaiti TC"/>
          <w:b/>
          <w:lang w:eastAsia="zh-TW"/>
        </w:rPr>
      </w:pPr>
    </w:p>
    <w:p w14:paraId="0FCCE140" w14:textId="77777777" w:rsidR="00E33B9A" w:rsidRDefault="00E33B9A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0112D039" w14:textId="54139F23" w:rsidR="00E33B9A" w:rsidRDefault="00E33B9A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 w:hint="eastAsia"/>
          <w:b/>
          <w:lang w:eastAsia="zh-TW"/>
        </w:rPr>
        <w:t>第三題:</w:t>
      </w:r>
    </w:p>
    <w:p w14:paraId="66E0B458" w14:textId="249DB298" w:rsidR="00E33B9A" w:rsidRDefault="00E33B9A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/>
          <w:b/>
          <w:noProof/>
          <w:lang w:eastAsia="zh-TW"/>
        </w:rPr>
        <w:drawing>
          <wp:inline distT="0" distB="0" distL="0" distR="0" wp14:anchorId="14BBE1B4" wp14:editId="7E990AC7">
            <wp:extent cx="5786323" cy="4142299"/>
            <wp:effectExtent l="0" t="0" r="508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w13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239" cy="415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267E" w14:textId="35A68F3C" w:rsidR="00A338ED" w:rsidRDefault="00A338ED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51D1B402" w14:textId="74F387F1" w:rsidR="00A338ED" w:rsidRDefault="00A338ED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3DB312E0" w14:textId="19E7EBA0" w:rsidR="00A338ED" w:rsidRDefault="00A338ED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71472134" w14:textId="50D1BE0D" w:rsidR="00A338ED" w:rsidRDefault="00A338ED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1974E3CC" w14:textId="3453D23E" w:rsidR="00A338ED" w:rsidRDefault="00A338ED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0EB552CB" w14:textId="77777777" w:rsidR="00A338ED" w:rsidRDefault="00A338ED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0836D0A9" w14:textId="55738017" w:rsidR="00E33B9A" w:rsidRDefault="00E33B9A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 w:hint="eastAsia"/>
          <w:b/>
          <w:lang w:eastAsia="zh-TW"/>
        </w:rPr>
        <w:t>第四題:</w:t>
      </w:r>
    </w:p>
    <w:p w14:paraId="4B05D051" w14:textId="34A49BE9" w:rsidR="00E33B9A" w:rsidRDefault="00E33B9A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  <w:r>
        <w:rPr>
          <w:rFonts w:ascii="Kaiti TC" w:eastAsia="Kaiti TC" w:hAnsi="Kaiti TC" w:hint="eastAsia"/>
          <w:b/>
          <w:noProof/>
          <w:lang w:eastAsia="zh-TW"/>
        </w:rPr>
        <w:drawing>
          <wp:inline distT="0" distB="0" distL="0" distR="0" wp14:anchorId="16E07D05" wp14:editId="304726B4">
            <wp:extent cx="5454212" cy="299191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w13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428" cy="30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2744" w14:textId="271EC43A" w:rsidR="00E33B9A" w:rsidRPr="00E33B9A" w:rsidRDefault="00E33B9A" w:rsidP="00E33B9A">
      <w:pPr>
        <w:pStyle w:val="aa"/>
        <w:ind w:left="480"/>
        <w:rPr>
          <w:rFonts w:ascii="Kaiti TC" w:eastAsia="Kaiti TC" w:hAnsi="Kaiti TC"/>
          <w:b/>
          <w:lang w:eastAsia="zh-TW"/>
        </w:rPr>
      </w:pPr>
    </w:p>
    <w:p w14:paraId="7A83F60B" w14:textId="77777777" w:rsidR="00E65F17" w:rsidRPr="00E65F17" w:rsidRDefault="00C74806" w:rsidP="00E824F0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lastRenderedPageBreak/>
        <w:t>系統硬體架構方塊圖</w:t>
      </w:r>
      <w:r w:rsidR="005D3F17">
        <w:rPr>
          <w:rFonts w:ascii="Kaiti TC" w:eastAsia="Kaiti TC" w:hAnsi="Kaiti TC" w:hint="eastAsia"/>
          <w:b/>
          <w:sz w:val="32"/>
          <w:lang w:eastAsia="zh-TW"/>
        </w:rPr>
        <w:t>（接線圖）</w:t>
      </w:r>
      <w:r w:rsidRPr="008E2B55">
        <w:rPr>
          <w:rFonts w:ascii="Kaiti TC" w:eastAsia="Kaiti TC" w:hAnsi="Kaiti TC" w:hint="eastAsia"/>
          <w:b/>
          <w:sz w:val="32"/>
          <w:lang w:eastAsia="zh-TW"/>
        </w:rPr>
        <w:t>：</w:t>
      </w:r>
    </w:p>
    <w:p w14:paraId="458E61CD" w14:textId="16F4DDE8" w:rsidR="00E824F0" w:rsidRDefault="00634B15" w:rsidP="00E65F17">
      <w:pPr>
        <w:pStyle w:val="aa"/>
        <w:ind w:left="480"/>
        <w:jc w:val="center"/>
        <w:rPr>
          <w:rFonts w:ascii="Kaiti TC" w:eastAsia="Kaiti TC" w:hAnsi="Kaiti TC"/>
          <w:b/>
          <w:sz w:val="32"/>
          <w:lang w:eastAsia="zh-TW"/>
        </w:rPr>
      </w:pPr>
      <w:r>
        <w:object w:dxaOrig="9721" w:dyaOrig="12196" w14:anchorId="5A35405A">
          <v:shape id="_x0000_i1032" type="#_x0000_t75" style="width:266.5pt;height:334pt" o:ole="">
            <v:imagedata r:id="rId16" o:title=""/>
          </v:shape>
          <o:OLEObject Type="Embed" ProgID="Visio.Drawing.15" ShapeID="_x0000_i1032" DrawAspect="Content" ObjectID="_1734523377" r:id="rId17"/>
        </w:object>
      </w:r>
    </w:p>
    <w:p w14:paraId="1B224A77" w14:textId="77777777" w:rsidR="000C4095" w:rsidRDefault="00C74806" w:rsidP="000C4095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系統架構程式碼、測試資料程式碼與程式碼說明</w:t>
      </w:r>
    </w:p>
    <w:p w14:paraId="60D1E80F" w14:textId="0B63C699" w:rsidR="00B339CF" w:rsidRDefault="000C4095" w:rsidP="00634B15">
      <w:pPr>
        <w:pStyle w:val="aa"/>
        <w:ind w:left="480"/>
        <w:rPr>
          <w:rFonts w:ascii="Kaiti TC" w:eastAsia="Kaiti TC" w:hAnsi="Kaiti TC"/>
          <w:b/>
          <w:sz w:val="32"/>
          <w:lang w:eastAsia="zh-TW"/>
        </w:rPr>
      </w:pPr>
      <w:proofErr w:type="gramStart"/>
      <w:r>
        <w:rPr>
          <w:rFonts w:ascii="Kaiti TC" w:eastAsia="Kaiti TC" w:hAnsi="Kaiti TC" w:hint="eastAsia"/>
          <w:b/>
          <w:sz w:val="32"/>
          <w:lang w:eastAsia="zh-TW"/>
        </w:rPr>
        <w:t>截圖請</w:t>
      </w:r>
      <w:proofErr w:type="gramEnd"/>
      <w:r>
        <w:rPr>
          <w:rFonts w:ascii="Kaiti TC" w:eastAsia="Kaiti TC" w:hAnsi="Kaiti TC" w:hint="eastAsia"/>
          <w:b/>
          <w:sz w:val="32"/>
          <w:lang w:eastAsia="zh-TW"/>
        </w:rPr>
        <w:t>善用</w:t>
      </w:r>
      <w:proofErr w:type="spellStart"/>
      <w:r>
        <w:rPr>
          <w:rFonts w:ascii="Kaiti TC" w:eastAsia="Kaiti TC" w:hAnsi="Kaiti TC" w:hint="eastAsia"/>
          <w:b/>
          <w:sz w:val="32"/>
          <w:lang w:eastAsia="zh-TW"/>
        </w:rPr>
        <w:t>w</w:t>
      </w:r>
      <w:r>
        <w:rPr>
          <w:rFonts w:ascii="Kaiti TC" w:eastAsia="Kaiti TC" w:hAnsi="Kaiti TC"/>
          <w:b/>
          <w:sz w:val="32"/>
          <w:lang w:eastAsia="zh-TW"/>
        </w:rPr>
        <w:t>in+shift+S</w:t>
      </w:r>
      <w:proofErr w:type="spellEnd"/>
    </w:p>
    <w:p w14:paraId="435E1A2D" w14:textId="7E384CB1" w:rsidR="00B339CF" w:rsidRDefault="00A95442" w:rsidP="00B339CF">
      <w:pPr>
        <w:pStyle w:val="aa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378042EB" wp14:editId="4F28AF89">
            <wp:extent cx="5582517" cy="37909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8796" cy="379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2EDE" w14:textId="3202B5F5" w:rsidR="00A95442" w:rsidRDefault="00A95442" w:rsidP="00B339CF">
      <w:pPr>
        <w:pStyle w:val="aa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2D0B4A34" wp14:editId="2283F4CF">
            <wp:extent cx="4471918" cy="4699000"/>
            <wp:effectExtent l="0" t="0" r="508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1620" cy="470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211E" w14:textId="2C758ED8" w:rsidR="00A95442" w:rsidRDefault="00A95442" w:rsidP="00B339CF">
      <w:pPr>
        <w:pStyle w:val="aa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34F5C505" wp14:editId="50CF7E79">
            <wp:extent cx="3308350" cy="5046738"/>
            <wp:effectExtent l="0" t="0" r="6350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1928" cy="50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30E5" w14:textId="30E9A21C" w:rsidR="00A95442" w:rsidRDefault="00A95442" w:rsidP="00B339CF">
      <w:pPr>
        <w:pStyle w:val="aa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EA32162" wp14:editId="29C3D1FE">
            <wp:extent cx="6840220" cy="7995920"/>
            <wp:effectExtent l="0" t="0" r="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3F94940" wp14:editId="585BC2A8">
            <wp:extent cx="6840220" cy="745680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91C0A5F" wp14:editId="7A4CEF7D">
            <wp:extent cx="6840220" cy="7459980"/>
            <wp:effectExtent l="0" t="0" r="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E0214B2" wp14:editId="748C8FCF">
            <wp:extent cx="6840220" cy="745680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34A23FD2" wp14:editId="4F75ECB6">
            <wp:extent cx="6840220" cy="745045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7980D03" wp14:editId="76CBF9AB">
            <wp:extent cx="6840220" cy="7459980"/>
            <wp:effectExtent l="0" t="0" r="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58685AC2" wp14:editId="0A361806">
            <wp:extent cx="6840220" cy="495681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0E41B313" wp14:editId="67CDD402">
            <wp:extent cx="5201376" cy="8478433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160135F6" wp14:editId="5E4B3940">
            <wp:extent cx="5010849" cy="8764223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7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1EC8530B" wp14:editId="06E03501">
            <wp:extent cx="4572638" cy="8478433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D77CDA5" wp14:editId="625E184A">
            <wp:extent cx="4934639" cy="8478433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18F04094" wp14:editId="58445E3E">
            <wp:extent cx="5191850" cy="8745170"/>
            <wp:effectExtent l="0" t="0" r="889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87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24421D6E" wp14:editId="51E055FA">
            <wp:extent cx="4858428" cy="8507012"/>
            <wp:effectExtent l="0" t="0" r="0" b="889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10782C28" wp14:editId="264F2F6A">
            <wp:extent cx="6840220" cy="789305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8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0DFCCE0A" wp14:editId="58F81EAE">
            <wp:extent cx="6096851" cy="335326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EA7B" w14:textId="141E4C40" w:rsidR="00A95442" w:rsidRDefault="00A95442" w:rsidP="00B339CF">
      <w:pPr>
        <w:pStyle w:val="aa"/>
        <w:rPr>
          <w:rFonts w:ascii="Kaiti TC" w:eastAsia="Kaiti TC" w:hAnsi="Kaiti TC"/>
          <w:b/>
          <w:sz w:val="32"/>
          <w:lang w:eastAsia="zh-TW"/>
        </w:rPr>
      </w:pPr>
    </w:p>
    <w:p w14:paraId="695FE560" w14:textId="1EEF8193" w:rsidR="00A95442" w:rsidRDefault="00A95442" w:rsidP="00B339CF">
      <w:pPr>
        <w:pStyle w:val="aa"/>
        <w:rPr>
          <w:rFonts w:ascii="Kaiti TC" w:eastAsia="Kaiti TC" w:hAnsi="Kaiti TC"/>
          <w:b/>
          <w:sz w:val="32"/>
          <w:lang w:eastAsia="zh-TW"/>
        </w:rPr>
      </w:pPr>
    </w:p>
    <w:p w14:paraId="654A94E1" w14:textId="77777777" w:rsidR="00A95442" w:rsidRDefault="00A95442" w:rsidP="00B339CF">
      <w:pPr>
        <w:pStyle w:val="aa"/>
        <w:rPr>
          <w:rFonts w:ascii="Kaiti TC" w:eastAsia="Kaiti TC" w:hAnsi="Kaiti TC"/>
          <w:b/>
          <w:sz w:val="32"/>
          <w:lang w:eastAsia="zh-TW"/>
        </w:rPr>
      </w:pPr>
    </w:p>
    <w:p w14:paraId="2B6F1068" w14:textId="77777777" w:rsidR="00A95442" w:rsidRDefault="00A95442" w:rsidP="00B339CF">
      <w:pPr>
        <w:pStyle w:val="aa"/>
        <w:rPr>
          <w:rFonts w:ascii="Kaiti TC" w:eastAsia="Kaiti TC" w:hAnsi="Kaiti TC"/>
          <w:b/>
          <w:sz w:val="32"/>
          <w:lang w:eastAsia="zh-TW"/>
        </w:rPr>
      </w:pPr>
    </w:p>
    <w:p w14:paraId="40853FB0" w14:textId="04A8D70A" w:rsidR="00F64285" w:rsidRDefault="00F64285" w:rsidP="00F64285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第1題</w:t>
      </w:r>
    </w:p>
    <w:p w14:paraId="347AA8BE" w14:textId="46DAB5F2" w:rsidR="00B339CF" w:rsidRDefault="00B339CF" w:rsidP="00A95442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>
        <w:rPr>
          <w:rFonts w:ascii="微軟正黑體" w:eastAsia="微軟正黑體" w:hAnsi="微軟正黑體"/>
          <w:bCs/>
          <w:noProof/>
          <w:sz w:val="30"/>
          <w:szCs w:val="30"/>
          <w:lang w:eastAsia="zh-TW"/>
        </w:rPr>
        <w:drawing>
          <wp:inline distT="0" distB="0" distL="0" distR="0" wp14:anchorId="0FBEEBB7" wp14:editId="0AB0DE89">
            <wp:extent cx="4251560" cy="381088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0747" cy="382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B023" w14:textId="0B80D5D3" w:rsidR="00B339CF" w:rsidRDefault="00B339CF" w:rsidP="00F64285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>
        <w:rPr>
          <w:rFonts w:ascii="微軟正黑體" w:eastAsia="微軟正黑體" w:hAnsi="微軟正黑體"/>
          <w:bCs/>
          <w:noProof/>
          <w:sz w:val="30"/>
          <w:szCs w:val="30"/>
          <w:lang w:eastAsia="zh-TW"/>
        </w:rPr>
        <w:lastRenderedPageBreak/>
        <w:drawing>
          <wp:inline distT="0" distB="0" distL="0" distR="0" wp14:anchorId="6897B1A1" wp14:editId="6FD4E7DB">
            <wp:extent cx="3699885" cy="6794907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2887" cy="68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2BBC" w14:textId="77777777" w:rsidR="00B339CF" w:rsidRDefault="00B339CF" w:rsidP="00F64285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</w:p>
    <w:p w14:paraId="72DFF330" w14:textId="0FB383C8" w:rsidR="000B78FD" w:rsidRDefault="00F6428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2926F547" wp14:editId="73AB4F24">
            <wp:extent cx="5697822" cy="2060779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9557" cy="20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4168" w14:textId="77777777" w:rsidR="00634B15" w:rsidRDefault="00634B1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3141F314" w14:textId="003BC2F9" w:rsidR="00634B15" w:rsidRDefault="00634B15" w:rsidP="00634B15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第</w:t>
      </w:r>
      <w:r>
        <w:rPr>
          <w:rFonts w:ascii="微軟正黑體" w:eastAsia="微軟正黑體" w:hAnsi="微軟正黑體"/>
          <w:bCs/>
          <w:sz w:val="30"/>
          <w:szCs w:val="30"/>
          <w:lang w:eastAsia="zh-TW"/>
        </w:rPr>
        <w:t>2</w:t>
      </w: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題</w:t>
      </w:r>
    </w:p>
    <w:p w14:paraId="1D6A7120" w14:textId="68782DC5" w:rsidR="00634B15" w:rsidRDefault="00634B1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65296F1A" wp14:editId="610DC62A">
            <wp:extent cx="5429529" cy="4985006"/>
            <wp:effectExtent l="0" t="0" r="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498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C9B6" w14:textId="7D8C6F2C" w:rsidR="00634B15" w:rsidRDefault="00634B1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39567479" wp14:editId="10AE46BE">
            <wp:extent cx="4317731" cy="7193632"/>
            <wp:effectExtent l="0" t="0" r="6985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3365" cy="720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D922" w14:textId="169C1FFF" w:rsidR="00634B15" w:rsidRDefault="00634B1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7E8445D6" wp14:editId="5D472814">
            <wp:extent cx="6840220" cy="230949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B5A7" w14:textId="7E09A673" w:rsidR="00634B15" w:rsidRDefault="00634B1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1D07FC7C" w14:textId="64E37E88" w:rsidR="00634B15" w:rsidRDefault="00634B15" w:rsidP="00634B15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lastRenderedPageBreak/>
        <w:t>第</w:t>
      </w:r>
      <w:r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3</w:t>
      </w: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題</w:t>
      </w:r>
    </w:p>
    <w:p w14:paraId="5343815D" w14:textId="66D79AD9" w:rsidR="00634B15" w:rsidRDefault="00E8579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7C1DA72D" wp14:editId="00DB7C51">
            <wp:extent cx="5105054" cy="7493385"/>
            <wp:effectExtent l="0" t="0" r="63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4" cy="7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59E2" w14:textId="16FA1A17" w:rsidR="00E85797" w:rsidRDefault="00E8579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727297C5" wp14:editId="3848436E">
            <wp:extent cx="3779168" cy="790739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3346" cy="791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9B6E" w14:textId="56C1DEDD" w:rsidR="00E85797" w:rsidRDefault="00E8579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668FA491" wp14:editId="581EE851">
            <wp:extent cx="6840220" cy="2014775"/>
            <wp:effectExtent l="0" t="0" r="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4F02" w14:textId="34C3620A" w:rsidR="00E85797" w:rsidRDefault="00E85797" w:rsidP="00E85797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lastRenderedPageBreak/>
        <w:t>第</w:t>
      </w:r>
      <w:r>
        <w:rPr>
          <w:rFonts w:ascii="微軟正黑體" w:eastAsia="微軟正黑體" w:hAnsi="微軟正黑體"/>
          <w:bCs/>
          <w:sz w:val="30"/>
          <w:szCs w:val="30"/>
          <w:lang w:eastAsia="zh-TW"/>
        </w:rPr>
        <w:t>4</w:t>
      </w: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題</w:t>
      </w:r>
    </w:p>
    <w:p w14:paraId="625DA085" w14:textId="66FC62A5" w:rsidR="00634B15" w:rsidRDefault="000630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68DF8757" wp14:editId="66E1295A">
            <wp:extent cx="5448580" cy="951278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95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44EE" w14:textId="3491DBA2" w:rsidR="000630AA" w:rsidRDefault="000630A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lastRenderedPageBreak/>
        <w:drawing>
          <wp:inline distT="0" distB="0" distL="0" distR="0" wp14:anchorId="41CF0F08" wp14:editId="7B87B833">
            <wp:extent cx="3229540" cy="7721600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249" cy="77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322F" w14:textId="20B27683" w:rsidR="00634B15" w:rsidRPr="008E2B55" w:rsidRDefault="000630AA" w:rsidP="000630AA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03E64982" wp14:editId="2F4DE1A4">
            <wp:extent cx="6840220" cy="213614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FCE8" w14:textId="77777777" w:rsidR="00C74806" w:rsidRPr="008E2B55" w:rsidRDefault="00C74806" w:rsidP="00C7480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  <w:lang w:eastAsia="zh-TW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lastRenderedPageBreak/>
        <w:t>模擬結果與結果說明：</w:t>
      </w:r>
    </w:p>
    <w:p w14:paraId="01D20F13" w14:textId="23E3378D" w:rsidR="00C74806" w:rsidRDefault="00F64285" w:rsidP="00C74806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第1題</w:t>
      </w:r>
    </w:p>
    <w:p w14:paraId="664047F9" w14:textId="77777777" w:rsidR="00F64285" w:rsidRPr="00F64285" w:rsidRDefault="00F64285" w:rsidP="00F64285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因為我的學號頭尾都是0，所以輸出時比較看不出差別，但時實際上的確有依照我的學號0-&gt;0-&gt;9-&gt;5-&gt;7-&gt;0-&gt;5-&gt;0一直循環</w:t>
      </w:r>
    </w:p>
    <w:p w14:paraId="5ED6E042" w14:textId="4DB0BA0F" w:rsidR="00F64285" w:rsidRDefault="00F64285" w:rsidP="00F64285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5後面都是0，當中在做了</w:t>
      </w:r>
      <w:proofErr w:type="spellStart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goto</w:t>
      </w:r>
      <w:proofErr w:type="spellEnd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、因為</w:t>
      </w:r>
      <w:proofErr w:type="spellStart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goto</w:t>
      </w:r>
      <w:proofErr w:type="spellEnd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的關係</w:t>
      </w:r>
      <w:proofErr w:type="spellStart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ir_q</w:t>
      </w:r>
      <w:proofErr w:type="spellEnd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是被reset、把w的值改成0，把w的值load到</w:t>
      </w:r>
      <w:proofErr w:type="spellStart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port_b_out</w:t>
      </w:r>
      <w:proofErr w:type="spellEnd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、把w的值改成0，把w的值load到</w:t>
      </w:r>
      <w:proofErr w:type="spellStart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port_b_out</w:t>
      </w:r>
      <w:proofErr w:type="spellEnd"/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、把w的值改成9</w:t>
      </w:r>
    </w:p>
    <w:p w14:paraId="57891688" w14:textId="6F6D1A45" w:rsidR="00F64285" w:rsidRPr="00F64285" w:rsidRDefault="00F64285" w:rsidP="00C74806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>
        <w:rPr>
          <w:rFonts w:ascii="微軟正黑體" w:eastAsia="微軟正黑體" w:hAnsi="微軟正黑體" w:hint="eastAsia"/>
          <w:bCs/>
          <w:noProof/>
          <w:sz w:val="30"/>
          <w:szCs w:val="30"/>
          <w:lang w:eastAsia="zh-TW"/>
        </w:rPr>
        <w:drawing>
          <wp:inline distT="0" distB="0" distL="0" distR="0" wp14:anchorId="3660C4E9" wp14:editId="3F8DC309">
            <wp:extent cx="6840220" cy="6096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bCs/>
          <w:sz w:val="30"/>
          <w:szCs w:val="30"/>
          <w:lang w:eastAsia="zh-TW"/>
        </w:rPr>
        <w:t xml:space="preserve"> </w:t>
      </w:r>
    </w:p>
    <w:p w14:paraId="15204416" w14:textId="2DDB35EE" w:rsidR="00C74806" w:rsidRDefault="00C74806" w:rsidP="00C74806">
      <w:pPr>
        <w:pStyle w:val="aa"/>
        <w:ind w:leftChars="200" w:left="480"/>
        <w:rPr>
          <w:rFonts w:ascii="Kaiti TC" w:eastAsia="Kaiti TC" w:hAnsi="Kaiti TC"/>
          <w:b/>
          <w:sz w:val="16"/>
          <w:szCs w:val="16"/>
          <w:lang w:eastAsia="zh-TW"/>
        </w:rPr>
      </w:pPr>
    </w:p>
    <w:p w14:paraId="7B371F0C" w14:textId="30D59194" w:rsidR="00F64285" w:rsidRPr="00F64285" w:rsidRDefault="00F64285" w:rsidP="00C74806">
      <w:pPr>
        <w:pStyle w:val="aa"/>
        <w:ind w:leftChars="200" w:left="480"/>
        <w:rPr>
          <w:rFonts w:ascii="Kaiti TC" w:eastAsia="Kaiti TC" w:hAnsi="Kaiti TC"/>
          <w:b/>
          <w:sz w:val="16"/>
          <w:szCs w:val="16"/>
          <w:lang w:eastAsia="zh-TW"/>
        </w:rPr>
      </w:pPr>
      <w:r>
        <w:rPr>
          <w:rFonts w:ascii="Kaiti TC" w:eastAsia="Kaiti TC" w:hAnsi="Kaiti TC"/>
          <w:b/>
          <w:noProof/>
          <w:sz w:val="16"/>
          <w:szCs w:val="16"/>
          <w:lang w:eastAsia="zh-TW"/>
        </w:rPr>
        <w:drawing>
          <wp:inline distT="0" distB="0" distL="0" distR="0" wp14:anchorId="0C3EA759" wp14:editId="687D66BC">
            <wp:extent cx="6840220" cy="55435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941F" w14:textId="696343FA" w:rsidR="00E33B9A" w:rsidRDefault="00E33B9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7A68BC68" w14:textId="36FE43F0" w:rsidR="00634B15" w:rsidRDefault="00634B15" w:rsidP="00634B15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第</w:t>
      </w:r>
      <w:r>
        <w:rPr>
          <w:rFonts w:ascii="微軟正黑體" w:eastAsia="微軟正黑體" w:hAnsi="微軟正黑體"/>
          <w:bCs/>
          <w:sz w:val="30"/>
          <w:szCs w:val="30"/>
          <w:lang w:eastAsia="zh-TW"/>
        </w:rPr>
        <w:t>2</w:t>
      </w: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題</w:t>
      </w:r>
    </w:p>
    <w:p w14:paraId="2033B30D" w14:textId="1903F318" w:rsidR="00634B15" w:rsidRDefault="00634B15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47919D4F" wp14:editId="743CE05E">
            <wp:extent cx="5835950" cy="76838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568A" w14:textId="6B54D63B" w:rsidR="00E33B9A" w:rsidRPr="00634B15" w:rsidRDefault="00634B15" w:rsidP="00C74806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634B1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如同題目要求，計算5</w:t>
      </w:r>
      <w:r w:rsidRPr="00634B15">
        <w:rPr>
          <w:rFonts w:ascii="微軟正黑體" w:eastAsia="微軟正黑體" w:hAnsi="微軟正黑體"/>
          <w:bCs/>
          <w:sz w:val="30"/>
          <w:szCs w:val="30"/>
          <w:lang w:eastAsia="zh-TW"/>
        </w:rPr>
        <w:t>*3</w:t>
      </w:r>
      <w:r w:rsidRPr="00634B1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，</w:t>
      </w:r>
      <w:proofErr w:type="spellStart"/>
      <w:r w:rsidRPr="00634B1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p</w:t>
      </w:r>
      <w:r w:rsidRPr="00634B15">
        <w:rPr>
          <w:rFonts w:ascii="微軟正黑體" w:eastAsia="微軟正黑體" w:hAnsi="微軟正黑體"/>
          <w:bCs/>
          <w:sz w:val="30"/>
          <w:szCs w:val="30"/>
          <w:lang w:eastAsia="zh-TW"/>
        </w:rPr>
        <w:t>ort_b_out</w:t>
      </w:r>
      <w:proofErr w:type="spellEnd"/>
      <w:r w:rsidRPr="00634B1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成功輸出結果</w:t>
      </w:r>
    </w:p>
    <w:p w14:paraId="67E3698F" w14:textId="77777777" w:rsidR="00E33B9A" w:rsidRPr="008E2B55" w:rsidRDefault="00E33B9A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</w:p>
    <w:p w14:paraId="25B50CA0" w14:textId="1E7E03E9" w:rsidR="00E85797" w:rsidRDefault="00E85797" w:rsidP="00E85797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第</w:t>
      </w:r>
      <w:r>
        <w:rPr>
          <w:rFonts w:ascii="微軟正黑體" w:eastAsia="微軟正黑體" w:hAnsi="微軟正黑體"/>
          <w:bCs/>
          <w:sz w:val="30"/>
          <w:szCs w:val="30"/>
          <w:lang w:eastAsia="zh-TW"/>
        </w:rPr>
        <w:t>3</w:t>
      </w: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題</w:t>
      </w:r>
    </w:p>
    <w:p w14:paraId="11E0CF0B" w14:textId="7F59B71B" w:rsidR="00C74806" w:rsidRDefault="00E85797" w:rsidP="00C74806">
      <w:pPr>
        <w:pStyle w:val="aa"/>
        <w:ind w:leftChars="200" w:left="480"/>
        <w:rPr>
          <w:rFonts w:ascii="Kaiti TC" w:eastAsia="Kaiti TC" w:hAnsi="Kaiti TC"/>
          <w:b/>
          <w:sz w:val="32"/>
          <w:lang w:eastAsia="zh-TW"/>
        </w:rPr>
      </w:pPr>
      <w:r>
        <w:rPr>
          <w:rFonts w:ascii="Kaiti TC" w:eastAsia="Kaiti TC" w:hAnsi="Kaiti TC"/>
          <w:b/>
          <w:noProof/>
          <w:sz w:val="32"/>
          <w:lang w:eastAsia="zh-TW"/>
        </w:rPr>
        <w:drawing>
          <wp:inline distT="0" distB="0" distL="0" distR="0" wp14:anchorId="2FD28A16" wp14:editId="764A2FE8">
            <wp:extent cx="5524784" cy="696074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69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52F7" w14:textId="7F3297E3" w:rsidR="00CA67B3" w:rsidRDefault="00E85797" w:rsidP="00CA67B3">
      <w:pPr>
        <w:pStyle w:val="aa"/>
        <w:ind w:left="72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E85797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如同題目要求，計算21/3的商(</w:t>
      </w:r>
      <w:r w:rsidRPr="00E85797">
        <w:rPr>
          <w:rFonts w:ascii="微軟正黑體" w:eastAsia="微軟正黑體" w:hAnsi="微軟正黑體"/>
          <w:bCs/>
          <w:sz w:val="30"/>
          <w:szCs w:val="30"/>
          <w:lang w:eastAsia="zh-TW"/>
        </w:rPr>
        <w:t>7)</w:t>
      </w:r>
      <w:r w:rsidRPr="00E85797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和餘數(</w:t>
      </w:r>
      <w:r w:rsidRPr="00E85797">
        <w:rPr>
          <w:rFonts w:ascii="微軟正黑體" w:eastAsia="微軟正黑體" w:hAnsi="微軟正黑體"/>
          <w:bCs/>
          <w:sz w:val="30"/>
          <w:szCs w:val="30"/>
          <w:lang w:eastAsia="zh-TW"/>
        </w:rPr>
        <w:t>0)</w:t>
      </w:r>
      <w:r w:rsidRPr="00E85797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，並且輸出在</w:t>
      </w:r>
      <w:proofErr w:type="spellStart"/>
      <w:r w:rsidRPr="00E85797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port_b_out</w:t>
      </w:r>
      <w:proofErr w:type="spellEnd"/>
      <w:r w:rsidR="00CA67B3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。因為題目上方有a</w:t>
      </w:r>
      <w:r w:rsidR="00CA67B3">
        <w:rPr>
          <w:rFonts w:ascii="微軟正黑體" w:eastAsia="微軟正黑體" w:hAnsi="微軟正黑體"/>
          <w:bCs/>
          <w:sz w:val="30"/>
          <w:szCs w:val="30"/>
          <w:lang w:eastAsia="zh-TW"/>
        </w:rPr>
        <w:t xml:space="preserve">nswer = a/c; </w:t>
      </w:r>
      <w:r w:rsidR="00CA67B3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但是下方程式碼裡面卻沒有，所以我把a</w:t>
      </w:r>
      <w:r w:rsidR="00CA67B3">
        <w:rPr>
          <w:rFonts w:ascii="微軟正黑體" w:eastAsia="微軟正黑體" w:hAnsi="微軟正黑體"/>
          <w:bCs/>
          <w:sz w:val="30"/>
          <w:szCs w:val="30"/>
          <w:lang w:eastAsia="zh-TW"/>
        </w:rPr>
        <w:t>nswer = a/c</w:t>
      </w:r>
      <w:r w:rsidR="00CA67B3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的實作加在</w:t>
      </w:r>
      <w:r w:rsidR="0094759D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c</w:t>
      </w:r>
      <w:r w:rsidR="0094759D">
        <w:rPr>
          <w:rFonts w:ascii="微軟正黑體" w:eastAsia="微軟正黑體" w:hAnsi="微軟正黑體"/>
          <w:bCs/>
          <w:sz w:val="30"/>
          <w:szCs w:val="30"/>
          <w:lang w:eastAsia="zh-TW"/>
        </w:rPr>
        <w:t>ount</w:t>
      </w:r>
      <w:proofErr w:type="gramStart"/>
      <w:r w:rsidR="0094759D">
        <w:rPr>
          <w:rFonts w:ascii="微軟正黑體" w:eastAsia="微軟正黑體" w:hAnsi="微軟正黑體"/>
          <w:bCs/>
          <w:sz w:val="30"/>
          <w:szCs w:val="30"/>
          <w:lang w:eastAsia="zh-TW"/>
        </w:rPr>
        <w:t>—</w:t>
      </w:r>
      <w:proofErr w:type="gramEnd"/>
      <w:r w:rsidR="0094759D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後面，同時也在</w:t>
      </w:r>
      <w:proofErr w:type="gramStart"/>
      <w:r w:rsidR="0094759D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波型圖上</w:t>
      </w:r>
      <w:proofErr w:type="gramEnd"/>
      <w:r w:rsidR="0094759D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呈現a</w:t>
      </w:r>
      <w:r w:rsidR="0094759D">
        <w:rPr>
          <w:rFonts w:ascii="微軟正黑體" w:eastAsia="微軟正黑體" w:hAnsi="微軟正黑體"/>
          <w:bCs/>
          <w:sz w:val="30"/>
          <w:szCs w:val="30"/>
          <w:lang w:eastAsia="zh-TW"/>
        </w:rPr>
        <w:t>nswer</w:t>
      </w:r>
      <w:r w:rsidR="0094759D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(</w:t>
      </w:r>
      <w:r w:rsidR="0094759D">
        <w:rPr>
          <w:rFonts w:ascii="微軟正黑體" w:eastAsia="微軟正黑體" w:hAnsi="微軟正黑體"/>
          <w:bCs/>
          <w:sz w:val="30"/>
          <w:szCs w:val="30"/>
          <w:lang w:eastAsia="zh-TW"/>
        </w:rPr>
        <w:t>0x23=&gt;ram[35])</w:t>
      </w:r>
      <w:r w:rsidR="0094759D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的值</w:t>
      </w:r>
    </w:p>
    <w:p w14:paraId="59A29569" w14:textId="662CDB84" w:rsidR="00E85797" w:rsidRDefault="00E85797" w:rsidP="00C74806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</w:p>
    <w:p w14:paraId="61EE4911" w14:textId="0D760385" w:rsidR="000630AA" w:rsidRDefault="000630AA" w:rsidP="00C74806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</w:p>
    <w:p w14:paraId="0371BFD7" w14:textId="3DD94943" w:rsidR="000630AA" w:rsidRDefault="000630AA" w:rsidP="00C74806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</w:p>
    <w:p w14:paraId="53DC64FB" w14:textId="491AE2A0" w:rsidR="000630AA" w:rsidRDefault="000630AA" w:rsidP="00C74806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</w:p>
    <w:p w14:paraId="2774EE1E" w14:textId="77777777" w:rsidR="000630AA" w:rsidRPr="00E85797" w:rsidRDefault="000630AA" w:rsidP="00C74806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</w:p>
    <w:p w14:paraId="6A99FCEF" w14:textId="79794E56" w:rsidR="00E85797" w:rsidRDefault="00E85797" w:rsidP="00E85797">
      <w:pPr>
        <w:pStyle w:val="aa"/>
        <w:ind w:leftChars="200" w:left="480"/>
        <w:rPr>
          <w:rFonts w:ascii="微軟正黑體" w:eastAsia="微軟正黑體" w:hAnsi="微軟正黑體"/>
          <w:bCs/>
          <w:sz w:val="30"/>
          <w:szCs w:val="30"/>
          <w:lang w:eastAsia="zh-TW"/>
        </w:rPr>
      </w:pP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lastRenderedPageBreak/>
        <w:t>第</w:t>
      </w:r>
      <w:r>
        <w:rPr>
          <w:rFonts w:ascii="微軟正黑體" w:eastAsia="微軟正黑體" w:hAnsi="微軟正黑體"/>
          <w:bCs/>
          <w:sz w:val="30"/>
          <w:szCs w:val="30"/>
          <w:lang w:eastAsia="zh-TW"/>
        </w:rPr>
        <w:t>4</w:t>
      </w:r>
      <w:r w:rsidRPr="00F64285"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  <w:t>題</w:t>
      </w:r>
    </w:p>
    <w:p w14:paraId="3DBF35C6" w14:textId="78FB4C7A" w:rsidR="000630AA" w:rsidRDefault="000630AA" w:rsidP="00E85797">
      <w:pPr>
        <w:pStyle w:val="aa"/>
        <w:ind w:leftChars="200" w:left="480"/>
        <w:rPr>
          <w:rFonts w:ascii="微軟正黑體" w:eastAsia="微軟正黑體" w:hAnsi="微軟正黑體" w:hint="eastAsia"/>
          <w:bCs/>
          <w:sz w:val="30"/>
          <w:szCs w:val="30"/>
          <w:lang w:eastAsia="zh-TW"/>
        </w:rPr>
      </w:pPr>
      <w:r>
        <w:rPr>
          <w:rFonts w:ascii="微軟正黑體" w:eastAsia="微軟正黑體" w:hAnsi="微軟正黑體" w:hint="eastAsia"/>
          <w:bCs/>
          <w:noProof/>
          <w:sz w:val="30"/>
          <w:szCs w:val="30"/>
          <w:lang w:eastAsia="zh-TW"/>
        </w:rPr>
        <w:drawing>
          <wp:inline distT="0" distB="0" distL="0" distR="0" wp14:anchorId="5BB1E4D2" wp14:editId="111177C8">
            <wp:extent cx="6840220" cy="752475"/>
            <wp:effectExtent l="0" t="0" r="0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4A1E" w14:textId="64933FD8" w:rsidR="00E85797" w:rsidRPr="000630AA" w:rsidRDefault="000630AA" w:rsidP="00C74806">
      <w:pPr>
        <w:pStyle w:val="aa"/>
        <w:ind w:leftChars="200" w:left="480"/>
        <w:rPr>
          <w:rFonts w:ascii="微軟正黑體" w:eastAsia="微軟正黑體" w:hAnsi="微軟正黑體"/>
          <w:bCs/>
          <w:sz w:val="32"/>
          <w:lang w:eastAsia="zh-TW"/>
        </w:rPr>
      </w:pPr>
      <w:r w:rsidRPr="000630AA">
        <w:rPr>
          <w:rFonts w:ascii="微軟正黑體" w:eastAsia="微軟正黑體" w:hAnsi="微軟正黑體"/>
          <w:bCs/>
          <w:sz w:val="32"/>
          <w:lang w:eastAsia="zh-TW"/>
        </w:rPr>
        <w:t xml:space="preserve">a : </w:t>
      </w:r>
      <w:r w:rsidR="00617F8F">
        <w:rPr>
          <w:rFonts w:ascii="微軟正黑體" w:eastAsia="微軟正黑體" w:hAnsi="微軟正黑體"/>
          <w:bCs/>
          <w:sz w:val="32"/>
          <w:lang w:eastAsia="zh-TW"/>
        </w:rPr>
        <w:tab/>
        <w:t xml:space="preserve">   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ram[37]</w:t>
      </w:r>
    </w:p>
    <w:p w14:paraId="2956D40A" w14:textId="0FAB87D9" w:rsidR="000630AA" w:rsidRDefault="000630AA" w:rsidP="00C74806">
      <w:pPr>
        <w:pStyle w:val="aa"/>
        <w:ind w:leftChars="200" w:left="480"/>
        <w:rPr>
          <w:rFonts w:ascii="微軟正黑體" w:eastAsia="微軟正黑體" w:hAnsi="微軟正黑體"/>
          <w:bCs/>
          <w:sz w:val="32"/>
          <w:lang w:eastAsia="zh-TW"/>
        </w:rPr>
      </w:pPr>
      <w:r w:rsidRPr="000630AA">
        <w:rPr>
          <w:rFonts w:ascii="微軟正黑體" w:eastAsia="微軟正黑體" w:hAnsi="微軟正黑體"/>
          <w:bCs/>
          <w:sz w:val="32"/>
          <w:lang w:eastAsia="zh-TW"/>
        </w:rPr>
        <w:t xml:space="preserve">c : </w:t>
      </w:r>
      <w:r w:rsidR="00617F8F">
        <w:rPr>
          <w:rFonts w:ascii="微軟正黑體" w:eastAsia="微軟正黑體" w:hAnsi="微軟正黑體"/>
          <w:bCs/>
          <w:sz w:val="32"/>
          <w:lang w:eastAsia="zh-TW"/>
        </w:rPr>
        <w:tab/>
        <w:t xml:space="preserve">   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ram[36]</w:t>
      </w:r>
    </w:p>
    <w:p w14:paraId="146725D0" w14:textId="7A53211E" w:rsidR="00617F8F" w:rsidRPr="000630AA" w:rsidRDefault="00617F8F" w:rsidP="00C74806">
      <w:pPr>
        <w:pStyle w:val="aa"/>
        <w:ind w:leftChars="200" w:left="480"/>
        <w:rPr>
          <w:rFonts w:ascii="微軟正黑體" w:eastAsia="微軟正黑體" w:hAnsi="微軟正黑體"/>
          <w:bCs/>
          <w:sz w:val="32"/>
          <w:lang w:eastAsia="zh-TW"/>
        </w:rPr>
      </w:pPr>
      <w:r>
        <w:rPr>
          <w:rFonts w:ascii="微軟正黑體" w:eastAsia="微軟正黑體" w:hAnsi="微軟正黑體" w:hint="eastAsia"/>
          <w:bCs/>
          <w:sz w:val="32"/>
          <w:lang w:eastAsia="zh-TW"/>
        </w:rPr>
        <w:t>a</w:t>
      </w:r>
      <w:r>
        <w:rPr>
          <w:rFonts w:ascii="微軟正黑體" w:eastAsia="微軟正黑體" w:hAnsi="微軟正黑體"/>
          <w:bCs/>
          <w:sz w:val="32"/>
          <w:lang w:eastAsia="zh-TW"/>
        </w:rPr>
        <w:t>nswer: ram[35]</w:t>
      </w:r>
    </w:p>
    <w:p w14:paraId="4C564C2C" w14:textId="7F91319A" w:rsidR="00E85797" w:rsidRDefault="000630AA" w:rsidP="000630AA">
      <w:pPr>
        <w:pStyle w:val="aa"/>
        <w:numPr>
          <w:ilvl w:val="0"/>
          <w:numId w:val="24"/>
        </w:numPr>
        <w:rPr>
          <w:rFonts w:ascii="微軟正黑體" w:eastAsia="微軟正黑體" w:hAnsi="微軟正黑體"/>
          <w:bCs/>
          <w:sz w:val="32"/>
          <w:lang w:eastAsia="zh-TW"/>
        </w:rPr>
      </w:pPr>
      <w:r w:rsidRPr="000630AA">
        <w:rPr>
          <w:rFonts w:ascii="微軟正黑體" w:eastAsia="微軟正黑體" w:hAnsi="微軟正黑體"/>
          <w:bCs/>
          <w:sz w:val="32"/>
          <w:lang w:eastAsia="zh-TW"/>
        </w:rPr>
        <w:t xml:space="preserve"> 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a 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=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 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36, c =21</w:t>
      </w:r>
      <w:r>
        <w:rPr>
          <w:rFonts w:ascii="微軟正黑體" w:eastAsia="微軟正黑體" w:hAnsi="微軟正黑體"/>
          <w:bCs/>
          <w:sz w:val="32"/>
          <w:lang w:eastAsia="zh-TW"/>
        </w:rPr>
        <w:t>, temp =15</w:t>
      </w:r>
    </w:p>
    <w:p w14:paraId="1CD0E5A3" w14:textId="2050EC67" w:rsidR="000630AA" w:rsidRDefault="000630AA" w:rsidP="000630AA">
      <w:pPr>
        <w:pStyle w:val="aa"/>
        <w:numPr>
          <w:ilvl w:val="0"/>
          <w:numId w:val="24"/>
        </w:numPr>
        <w:rPr>
          <w:rFonts w:ascii="微軟正黑體" w:eastAsia="微軟正黑體" w:hAnsi="微軟正黑體"/>
          <w:bCs/>
          <w:sz w:val="32"/>
          <w:lang w:eastAsia="zh-TW"/>
        </w:rPr>
      </w:pPr>
      <w:r>
        <w:rPr>
          <w:rFonts w:ascii="微軟正黑體" w:eastAsia="微軟正黑體" w:hAnsi="微軟正黑體"/>
          <w:bCs/>
          <w:sz w:val="32"/>
          <w:lang w:eastAsia="zh-TW"/>
        </w:rPr>
        <w:t xml:space="preserve">a 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=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 21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, c =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 15</w:t>
      </w:r>
      <w:r>
        <w:rPr>
          <w:rFonts w:ascii="微軟正黑體" w:eastAsia="微軟正黑體" w:hAnsi="微軟正黑體"/>
          <w:bCs/>
          <w:sz w:val="32"/>
          <w:lang w:eastAsia="zh-TW"/>
        </w:rPr>
        <w:t>, temp =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 6</w:t>
      </w:r>
    </w:p>
    <w:p w14:paraId="5307EB10" w14:textId="69124260" w:rsidR="000630AA" w:rsidRDefault="000630AA" w:rsidP="000630AA">
      <w:pPr>
        <w:pStyle w:val="aa"/>
        <w:numPr>
          <w:ilvl w:val="0"/>
          <w:numId w:val="24"/>
        </w:numPr>
        <w:rPr>
          <w:rFonts w:ascii="微軟正黑體" w:eastAsia="微軟正黑體" w:hAnsi="微軟正黑體"/>
          <w:bCs/>
          <w:sz w:val="32"/>
          <w:lang w:eastAsia="zh-TW"/>
        </w:rPr>
      </w:pPr>
      <w:r>
        <w:rPr>
          <w:rFonts w:ascii="微軟正黑體" w:eastAsia="微軟正黑體" w:hAnsi="微軟正黑體"/>
          <w:bCs/>
          <w:sz w:val="32"/>
          <w:lang w:eastAsia="zh-TW"/>
        </w:rPr>
        <w:t xml:space="preserve">a 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=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 </w:t>
      </w:r>
      <w:r>
        <w:rPr>
          <w:rFonts w:ascii="微軟正黑體" w:eastAsia="微軟正黑體" w:hAnsi="微軟正黑體"/>
          <w:bCs/>
          <w:sz w:val="32"/>
          <w:lang w:eastAsia="zh-TW"/>
        </w:rPr>
        <w:t>15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, c =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 </w:t>
      </w:r>
      <w:r>
        <w:rPr>
          <w:rFonts w:ascii="微軟正黑體" w:eastAsia="微軟正黑體" w:hAnsi="微軟正黑體"/>
          <w:bCs/>
          <w:sz w:val="32"/>
          <w:lang w:eastAsia="zh-TW"/>
        </w:rPr>
        <w:t>6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, temp = </w:t>
      </w:r>
      <w:r>
        <w:rPr>
          <w:rFonts w:ascii="微軟正黑體" w:eastAsia="微軟正黑體" w:hAnsi="微軟正黑體"/>
          <w:bCs/>
          <w:sz w:val="32"/>
          <w:lang w:eastAsia="zh-TW"/>
        </w:rPr>
        <w:t>3</w:t>
      </w:r>
    </w:p>
    <w:p w14:paraId="7C894F10" w14:textId="2CDC45F8" w:rsidR="000630AA" w:rsidRDefault="000630AA" w:rsidP="000630AA">
      <w:pPr>
        <w:pStyle w:val="aa"/>
        <w:numPr>
          <w:ilvl w:val="0"/>
          <w:numId w:val="24"/>
        </w:numPr>
        <w:rPr>
          <w:rFonts w:ascii="微軟正黑體" w:eastAsia="微軟正黑體" w:hAnsi="微軟正黑體"/>
          <w:bCs/>
          <w:sz w:val="32"/>
          <w:lang w:eastAsia="zh-TW"/>
        </w:rPr>
      </w:pPr>
      <w:r>
        <w:rPr>
          <w:rFonts w:ascii="微軟正黑體" w:eastAsia="微軟正黑體" w:hAnsi="微軟正黑體"/>
          <w:bCs/>
          <w:sz w:val="32"/>
          <w:lang w:eastAsia="zh-TW"/>
        </w:rPr>
        <w:t xml:space="preserve">a 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=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 </w:t>
      </w:r>
      <w:r>
        <w:rPr>
          <w:rFonts w:ascii="微軟正黑體" w:eastAsia="微軟正黑體" w:hAnsi="微軟正黑體"/>
          <w:bCs/>
          <w:sz w:val="32"/>
          <w:lang w:eastAsia="zh-TW"/>
        </w:rPr>
        <w:t>6</w:t>
      </w:r>
      <w:r w:rsidRPr="000630AA">
        <w:rPr>
          <w:rFonts w:ascii="微軟正黑體" w:eastAsia="微軟正黑體" w:hAnsi="微軟正黑體"/>
          <w:bCs/>
          <w:sz w:val="32"/>
          <w:lang w:eastAsia="zh-TW"/>
        </w:rPr>
        <w:t>, c =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 </w:t>
      </w:r>
      <w:r>
        <w:rPr>
          <w:rFonts w:ascii="微軟正黑體" w:eastAsia="微軟正黑體" w:hAnsi="微軟正黑體"/>
          <w:bCs/>
          <w:sz w:val="32"/>
          <w:lang w:eastAsia="zh-TW"/>
        </w:rPr>
        <w:t>3</w:t>
      </w:r>
      <w:r>
        <w:rPr>
          <w:rFonts w:ascii="微軟正黑體" w:eastAsia="微軟正黑體" w:hAnsi="微軟正黑體"/>
          <w:bCs/>
          <w:sz w:val="32"/>
          <w:lang w:eastAsia="zh-TW"/>
        </w:rPr>
        <w:t xml:space="preserve">, temp = </w:t>
      </w:r>
      <w:r>
        <w:rPr>
          <w:rFonts w:ascii="微軟正黑體" w:eastAsia="微軟正黑體" w:hAnsi="微軟正黑體"/>
          <w:bCs/>
          <w:sz w:val="32"/>
          <w:lang w:eastAsia="zh-TW"/>
        </w:rPr>
        <w:t>0</w:t>
      </w:r>
    </w:p>
    <w:p w14:paraId="5B89DD9E" w14:textId="752274B2" w:rsidR="000630AA" w:rsidRPr="00617F8F" w:rsidRDefault="000630AA" w:rsidP="002F41DE">
      <w:pPr>
        <w:pStyle w:val="aa"/>
        <w:numPr>
          <w:ilvl w:val="0"/>
          <w:numId w:val="24"/>
        </w:numPr>
        <w:rPr>
          <w:rFonts w:ascii="微軟正黑體" w:eastAsia="微軟正黑體" w:hAnsi="微軟正黑體"/>
          <w:bCs/>
          <w:sz w:val="32"/>
          <w:lang w:eastAsia="zh-TW"/>
        </w:rPr>
      </w:pPr>
      <w:r w:rsidRPr="00617F8F">
        <w:rPr>
          <w:rFonts w:ascii="微軟正黑體" w:eastAsia="微軟正黑體" w:hAnsi="微軟正黑體"/>
          <w:bCs/>
          <w:sz w:val="32"/>
          <w:lang w:eastAsia="zh-TW"/>
        </w:rPr>
        <w:t xml:space="preserve">a = </w:t>
      </w:r>
      <w:r w:rsidRPr="00617F8F">
        <w:rPr>
          <w:rFonts w:ascii="微軟正黑體" w:eastAsia="微軟正黑體" w:hAnsi="微軟正黑體"/>
          <w:bCs/>
          <w:sz w:val="32"/>
          <w:lang w:eastAsia="zh-TW"/>
        </w:rPr>
        <w:t>3</w:t>
      </w:r>
      <w:r w:rsidRPr="00617F8F">
        <w:rPr>
          <w:rFonts w:ascii="微軟正黑體" w:eastAsia="微軟正黑體" w:hAnsi="微軟正黑體"/>
          <w:bCs/>
          <w:sz w:val="32"/>
          <w:lang w:eastAsia="zh-TW"/>
        </w:rPr>
        <w:t xml:space="preserve">, c = </w:t>
      </w:r>
      <w:r w:rsidRPr="00617F8F">
        <w:rPr>
          <w:rFonts w:ascii="微軟正黑體" w:eastAsia="微軟正黑體" w:hAnsi="微軟正黑體"/>
          <w:bCs/>
          <w:sz w:val="32"/>
          <w:lang w:eastAsia="zh-TW"/>
        </w:rPr>
        <w:t>0</w:t>
      </w:r>
      <w:r w:rsidRPr="00617F8F">
        <w:rPr>
          <w:rFonts w:ascii="微軟正黑體" w:eastAsia="微軟正黑體" w:hAnsi="微軟正黑體"/>
          <w:bCs/>
          <w:sz w:val="32"/>
          <w:lang w:eastAsia="zh-TW"/>
        </w:rPr>
        <w:t xml:space="preserve">, temp = </w:t>
      </w:r>
      <w:r w:rsidRPr="00617F8F">
        <w:rPr>
          <w:rFonts w:ascii="微軟正黑體" w:eastAsia="微軟正黑體" w:hAnsi="微軟正黑體"/>
          <w:bCs/>
          <w:sz w:val="32"/>
          <w:lang w:eastAsia="zh-TW"/>
        </w:rPr>
        <w:t>3</w:t>
      </w:r>
      <w:r w:rsidRPr="00617F8F">
        <w:rPr>
          <w:rFonts w:ascii="微軟正黑體" w:eastAsia="微軟正黑體" w:hAnsi="微軟正黑體" w:hint="eastAsia"/>
          <w:bCs/>
          <w:sz w:val="32"/>
          <w:lang w:eastAsia="zh-TW"/>
        </w:rPr>
        <w:t>，因為這時候c</w:t>
      </w:r>
      <w:r w:rsidRPr="00617F8F">
        <w:rPr>
          <w:rFonts w:ascii="微軟正黑體" w:eastAsia="微軟正黑體" w:hAnsi="微軟正黑體"/>
          <w:bCs/>
          <w:sz w:val="32"/>
          <w:lang w:eastAsia="zh-TW"/>
        </w:rPr>
        <w:t>=0</w:t>
      </w:r>
      <w:r w:rsidRPr="00617F8F">
        <w:rPr>
          <w:rFonts w:ascii="微軟正黑體" w:eastAsia="微軟正黑體" w:hAnsi="微軟正黑體" w:hint="eastAsia"/>
          <w:bCs/>
          <w:sz w:val="32"/>
          <w:lang w:eastAsia="zh-TW"/>
        </w:rPr>
        <w:t>所以</w:t>
      </w:r>
      <w:r w:rsidR="00617F8F" w:rsidRPr="00617F8F">
        <w:rPr>
          <w:rFonts w:ascii="微軟正黑體" w:eastAsia="微軟正黑體" w:hAnsi="微軟正黑體" w:hint="eastAsia"/>
          <w:bCs/>
          <w:sz w:val="32"/>
          <w:lang w:eastAsia="zh-TW"/>
        </w:rPr>
        <w:t>結束計算並且把答案(</w:t>
      </w:r>
      <w:r w:rsidR="00617F8F" w:rsidRPr="00617F8F">
        <w:rPr>
          <w:rFonts w:ascii="微軟正黑體" w:eastAsia="微軟正黑體" w:hAnsi="微軟正黑體"/>
          <w:bCs/>
          <w:sz w:val="32"/>
          <w:lang w:eastAsia="zh-TW"/>
        </w:rPr>
        <w:t>a</w:t>
      </w:r>
      <w:r w:rsidR="00617F8F" w:rsidRPr="00617F8F">
        <w:rPr>
          <w:rFonts w:ascii="微軟正黑體" w:eastAsia="微軟正黑體" w:hAnsi="微軟正黑體" w:hint="eastAsia"/>
          <w:bCs/>
          <w:sz w:val="32"/>
          <w:lang w:eastAsia="zh-TW"/>
        </w:rPr>
        <w:t>)輸出在a</w:t>
      </w:r>
      <w:r w:rsidR="00617F8F" w:rsidRPr="00617F8F">
        <w:rPr>
          <w:rFonts w:ascii="微軟正黑體" w:eastAsia="微軟正黑體" w:hAnsi="微軟正黑體"/>
          <w:bCs/>
          <w:sz w:val="32"/>
          <w:lang w:eastAsia="zh-TW"/>
        </w:rPr>
        <w:t>nswer</w:t>
      </w:r>
    </w:p>
    <w:p w14:paraId="7BD8FE9C" w14:textId="77777777" w:rsidR="000630AA" w:rsidRPr="000630AA" w:rsidRDefault="000630AA" w:rsidP="000630AA">
      <w:pPr>
        <w:pStyle w:val="aa"/>
        <w:ind w:leftChars="200" w:left="480"/>
        <w:rPr>
          <w:rFonts w:ascii="微軟正黑體" w:eastAsia="微軟正黑體" w:hAnsi="微軟正黑體"/>
          <w:bCs/>
          <w:sz w:val="32"/>
          <w:lang w:eastAsia="zh-TW"/>
        </w:rPr>
      </w:pPr>
    </w:p>
    <w:p w14:paraId="7873A4AC" w14:textId="77777777" w:rsidR="00C74806" w:rsidRPr="008E2B55" w:rsidRDefault="00C74806" w:rsidP="009C5DF6">
      <w:pPr>
        <w:pStyle w:val="aa"/>
        <w:numPr>
          <w:ilvl w:val="0"/>
          <w:numId w:val="6"/>
        </w:numPr>
        <w:rPr>
          <w:rFonts w:ascii="Kaiti TC" w:eastAsia="Kaiti TC" w:hAnsi="Kaiti TC"/>
          <w:b/>
          <w:sz w:val="32"/>
        </w:rPr>
      </w:pPr>
      <w:r w:rsidRPr="008E2B55">
        <w:rPr>
          <w:rFonts w:ascii="Kaiti TC" w:eastAsia="Kaiti TC" w:hAnsi="Kaiti TC" w:hint="eastAsia"/>
          <w:b/>
          <w:sz w:val="32"/>
          <w:lang w:eastAsia="zh-TW"/>
        </w:rPr>
        <w:t>結論與心得：</w:t>
      </w:r>
    </w:p>
    <w:p w14:paraId="078145DC" w14:textId="64D5C1E7" w:rsidR="009C5DF6" w:rsidRPr="00617F8F" w:rsidRDefault="00617F8F" w:rsidP="00617F8F">
      <w:pPr>
        <w:pStyle w:val="aa"/>
        <w:ind w:left="480"/>
        <w:rPr>
          <w:rFonts w:ascii="微軟正黑體" w:eastAsia="微軟正黑體" w:hAnsi="微軟正黑體"/>
          <w:bCs/>
          <w:sz w:val="32"/>
          <w:lang w:eastAsia="zh-TW"/>
        </w:rPr>
      </w:pPr>
      <w:r w:rsidRPr="00617F8F">
        <w:rPr>
          <w:rFonts w:ascii="微軟正黑體" w:eastAsia="微軟正黑體" w:hAnsi="微軟正黑體" w:hint="eastAsia"/>
          <w:bCs/>
          <w:sz w:val="32"/>
          <w:lang w:eastAsia="zh-TW"/>
        </w:rPr>
        <w:t>這次的作業很特別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>，雖然有</w:t>
      </w:r>
      <w:proofErr w:type="gramStart"/>
      <w:r>
        <w:rPr>
          <w:rFonts w:ascii="微軟正黑體" w:eastAsia="微軟正黑體" w:hAnsi="微軟正黑體" w:hint="eastAsia"/>
          <w:bCs/>
          <w:sz w:val="32"/>
          <w:lang w:eastAsia="zh-TW"/>
        </w:rPr>
        <w:t>4個小題</w:t>
      </w:r>
      <w:proofErr w:type="gramEnd"/>
      <w:r>
        <w:rPr>
          <w:rFonts w:ascii="微軟正黑體" w:eastAsia="微軟正黑體" w:hAnsi="微軟正黑體" w:hint="eastAsia"/>
          <w:bCs/>
          <w:sz w:val="32"/>
          <w:lang w:eastAsia="zh-TW"/>
        </w:rPr>
        <w:t>，但是實際上是按部就班，從乘法、除法</w:t>
      </w:r>
      <w:r>
        <w:rPr>
          <w:rFonts w:ascii="微軟正黑體" w:eastAsia="微軟正黑體" w:hAnsi="微軟正黑體"/>
          <w:bCs/>
          <w:sz w:val="32"/>
          <w:lang w:eastAsia="zh-TW"/>
        </w:rPr>
        <w:t>…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>一步一步慢慢讓我學會用組合語言模擬輾轉相除法。前3題都沒有遇到甚麼狀況，第4題的i</w:t>
      </w:r>
      <w:r>
        <w:rPr>
          <w:rFonts w:ascii="微軟正黑體" w:eastAsia="微軟正黑體" w:hAnsi="微軟正黑體"/>
          <w:bCs/>
          <w:sz w:val="32"/>
          <w:lang w:eastAsia="zh-TW"/>
        </w:rPr>
        <w:t>f(c&lt;=0) break;</w:t>
      </w:r>
      <w:r>
        <w:rPr>
          <w:rFonts w:ascii="微軟正黑體" w:eastAsia="微軟正黑體" w:hAnsi="微軟正黑體" w:hint="eastAsia"/>
          <w:bCs/>
          <w:sz w:val="32"/>
          <w:lang w:eastAsia="zh-TW"/>
        </w:rPr>
        <w:t xml:space="preserve"> 真的讓</w:t>
      </w:r>
      <w:proofErr w:type="gramStart"/>
      <w:r>
        <w:rPr>
          <w:rFonts w:ascii="微軟正黑體" w:eastAsia="微軟正黑體" w:hAnsi="微軟正黑體" w:hint="eastAsia"/>
          <w:bCs/>
          <w:sz w:val="32"/>
          <w:lang w:eastAsia="zh-TW"/>
        </w:rPr>
        <w:t>我費煞苦心</w:t>
      </w:r>
      <w:proofErr w:type="gramEnd"/>
      <w:r>
        <w:rPr>
          <w:rFonts w:ascii="微軟正黑體" w:eastAsia="微軟正黑體" w:hAnsi="微軟正黑體" w:hint="eastAsia"/>
          <w:bCs/>
          <w:sz w:val="32"/>
          <w:lang w:eastAsia="zh-TW"/>
        </w:rPr>
        <w:t>，想方設法都無法達到做完2次判斷之後再決定是否break，所以最終只好</w:t>
      </w:r>
      <w:r w:rsidR="00A95442">
        <w:rPr>
          <w:rFonts w:ascii="微軟正黑體" w:eastAsia="微軟正黑體" w:hAnsi="微軟正黑體" w:hint="eastAsia"/>
          <w:bCs/>
          <w:sz w:val="32"/>
          <w:lang w:eastAsia="zh-TW"/>
        </w:rPr>
        <w:t>先判斷&lt;</w:t>
      </w:r>
      <w:r w:rsidR="00A95442">
        <w:rPr>
          <w:rFonts w:ascii="微軟正黑體" w:eastAsia="微軟正黑體" w:hAnsi="微軟正黑體"/>
          <w:bCs/>
          <w:sz w:val="32"/>
          <w:lang w:eastAsia="zh-TW"/>
        </w:rPr>
        <w:t>0</w:t>
      </w:r>
      <w:r w:rsidR="00A95442">
        <w:rPr>
          <w:rFonts w:ascii="微軟正黑體" w:eastAsia="微軟正黑體" w:hAnsi="微軟正黑體" w:hint="eastAsia"/>
          <w:bCs/>
          <w:sz w:val="32"/>
          <w:lang w:eastAsia="zh-TW"/>
        </w:rPr>
        <w:t>，t</w:t>
      </w:r>
      <w:r w:rsidR="00A95442">
        <w:rPr>
          <w:rFonts w:ascii="微軟正黑體" w:eastAsia="微軟正黑體" w:hAnsi="微軟正黑體"/>
          <w:bCs/>
          <w:sz w:val="32"/>
          <w:lang w:eastAsia="zh-TW"/>
        </w:rPr>
        <w:t>rue</w:t>
      </w:r>
      <w:r w:rsidR="00A95442">
        <w:rPr>
          <w:rFonts w:ascii="微軟正黑體" w:eastAsia="微軟正黑體" w:hAnsi="微軟正黑體" w:hint="eastAsia"/>
          <w:bCs/>
          <w:sz w:val="32"/>
          <w:lang w:eastAsia="zh-TW"/>
        </w:rPr>
        <w:t>就直接break，f</w:t>
      </w:r>
      <w:r w:rsidR="00A95442">
        <w:rPr>
          <w:rFonts w:ascii="微軟正黑體" w:eastAsia="微軟正黑體" w:hAnsi="微軟正黑體"/>
          <w:bCs/>
          <w:sz w:val="32"/>
          <w:lang w:eastAsia="zh-TW"/>
        </w:rPr>
        <w:t>alse</w:t>
      </w:r>
      <w:r w:rsidR="00A95442">
        <w:rPr>
          <w:rFonts w:ascii="微軟正黑體" w:eastAsia="微軟正黑體" w:hAnsi="微軟正黑體" w:hint="eastAsia"/>
          <w:bCs/>
          <w:sz w:val="32"/>
          <w:lang w:eastAsia="zh-TW"/>
        </w:rPr>
        <w:t>再去做=</w:t>
      </w:r>
      <w:r w:rsidR="00A95442">
        <w:rPr>
          <w:rFonts w:ascii="微軟正黑體" w:eastAsia="微軟正黑體" w:hAnsi="微軟正黑體"/>
          <w:bCs/>
          <w:sz w:val="32"/>
          <w:lang w:eastAsia="zh-TW"/>
        </w:rPr>
        <w:t>0</w:t>
      </w:r>
      <w:r w:rsidR="00A95442">
        <w:rPr>
          <w:rFonts w:ascii="微軟正黑體" w:eastAsia="微軟正黑體" w:hAnsi="微軟正黑體" w:hint="eastAsia"/>
          <w:bCs/>
          <w:sz w:val="32"/>
          <w:lang w:eastAsia="zh-TW"/>
        </w:rPr>
        <w:t>的判斷。</w:t>
      </w:r>
    </w:p>
    <w:p w14:paraId="0561C7A4" w14:textId="14816430" w:rsidR="009C5DF6" w:rsidRDefault="009C5DF6" w:rsidP="009C5DF6">
      <w:pPr>
        <w:pStyle w:val="aa"/>
        <w:ind w:left="960"/>
        <w:rPr>
          <w:rFonts w:ascii="Microsoft JhengHei UI" w:eastAsia="Microsoft JhengHei UI" w:hAnsi="Microsoft JhengHei UI"/>
          <w:lang w:eastAsia="zh-TW"/>
        </w:rPr>
      </w:pPr>
    </w:p>
    <w:p w14:paraId="42ED40B5" w14:textId="22D82D3B" w:rsidR="000B78FD" w:rsidRDefault="000B78FD" w:rsidP="009C5DF6">
      <w:pPr>
        <w:pStyle w:val="aa"/>
        <w:ind w:left="960"/>
        <w:rPr>
          <w:rFonts w:ascii="Microsoft JhengHei UI" w:eastAsia="Microsoft JhengHei UI" w:hAnsi="Microsoft JhengHei UI"/>
          <w:lang w:eastAsia="zh-TW"/>
        </w:rPr>
      </w:pPr>
    </w:p>
    <w:sectPr w:rsidR="000B78FD" w:rsidSect="007C14EA">
      <w:pgSz w:w="11906" w:h="16838" w:code="9"/>
      <w:pgMar w:top="720" w:right="567" w:bottom="35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8A00C" w14:textId="77777777" w:rsidR="004B29E4" w:rsidRDefault="004B29E4" w:rsidP="004A4C9A">
      <w:pPr>
        <w:spacing w:after="0" w:line="240" w:lineRule="auto"/>
      </w:pPr>
      <w:r>
        <w:separator/>
      </w:r>
    </w:p>
  </w:endnote>
  <w:endnote w:type="continuationSeparator" w:id="0">
    <w:p w14:paraId="4A53188F" w14:textId="77777777" w:rsidR="004B29E4" w:rsidRDefault="004B29E4" w:rsidP="004A4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Kaiti TC">
    <w:altName w:val="微軟正黑體"/>
    <w:charset w:val="88"/>
    <w:family w:val="auto"/>
    <w:pitch w:val="variable"/>
    <w:sig w:usb0="00000000" w:usb1="280F3C52" w:usb2="00000016" w:usb3="00000000" w:csb0="001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375AE" w14:textId="77777777" w:rsidR="004B29E4" w:rsidRDefault="004B29E4" w:rsidP="004A4C9A">
      <w:pPr>
        <w:spacing w:after="0" w:line="240" w:lineRule="auto"/>
      </w:pPr>
      <w:r>
        <w:separator/>
      </w:r>
    </w:p>
  </w:footnote>
  <w:footnote w:type="continuationSeparator" w:id="0">
    <w:p w14:paraId="4C6801F4" w14:textId="77777777" w:rsidR="004B29E4" w:rsidRDefault="004B29E4" w:rsidP="004A4C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56" type="#_x0000_t75" style="width:193pt;height:193pt" o:bullet="t">
        <v:imagedata r:id="rId1" o:title="ico"/>
      </v:shape>
    </w:pict>
  </w:numPicBullet>
  <w:numPicBullet w:numPicBulletId="1">
    <w:pict>
      <v:shape id="_x0000_i1357" type="#_x0000_t75" style="width:95.5pt;height:95.5pt" o:bullet="t">
        <v:imagedata r:id="rId2" o:title="103485"/>
      </v:shape>
    </w:pict>
  </w:numPicBullet>
  <w:numPicBullet w:numPicBulletId="2">
    <w:pict>
      <v:shape id="_x0000_i1358" type="#_x0000_t75" style="width:200pt;height:200pt" o:bullet="t">
        <v:imagedata r:id="rId3" o:title="shejiyeicontahjgtb5nce"/>
      </v:shape>
    </w:pict>
  </w:numPicBullet>
  <w:numPicBullet w:numPicBulletId="3">
    <w:pict>
      <v:shape id="_x0000_i1359" type="#_x0000_t75" style="width:169.5pt;height:169.5pt" o:bullet="t">
        <v:imagedata r:id="rId4" o:title="images"/>
      </v:shape>
    </w:pict>
  </w:numPicBullet>
  <w:numPicBullet w:numPicBulletId="4">
    <w:pict>
      <v:shape id="_x0000_i1360" type="#_x0000_t75" style="width:433.5pt;height:442.5pt" o:bullet="t">
        <v:imagedata r:id="rId5" o:title="66b3_a098"/>
      </v:shape>
    </w:pict>
  </w:numPicBullet>
  <w:numPicBullet w:numPicBulletId="5">
    <w:pict>
      <v:shape id="_x0000_i1361" type="#_x0000_t75" style="width:387pt;height:387pt" o:bullet="t">
        <v:imagedata r:id="rId6" o:title="512x512bb"/>
      </v:shape>
    </w:pict>
  </w:numPicBullet>
  <w:abstractNum w:abstractNumId="0" w15:restartNumberingAfterBreak="0">
    <w:nsid w:val="0518279E"/>
    <w:multiLevelType w:val="hybridMultilevel"/>
    <w:tmpl w:val="5DD8BA18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10F067E0"/>
    <w:multiLevelType w:val="hybridMultilevel"/>
    <w:tmpl w:val="B866B988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2626E5D"/>
    <w:multiLevelType w:val="hybridMultilevel"/>
    <w:tmpl w:val="94668252"/>
    <w:lvl w:ilvl="0" w:tplc="0D0CE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9338A7"/>
    <w:multiLevelType w:val="hybridMultilevel"/>
    <w:tmpl w:val="95A665B0"/>
    <w:lvl w:ilvl="0" w:tplc="86304718">
      <w:start w:val="1"/>
      <w:numFmt w:val="bullet"/>
      <w:lvlText w:val=""/>
      <w:lvlPicBulletId w:val="4"/>
      <w:lvlJc w:val="left"/>
      <w:pPr>
        <w:ind w:left="960" w:hanging="480"/>
      </w:pPr>
      <w:rPr>
        <w:rFonts w:ascii="Symbol" w:hAnsi="Symbol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306589F"/>
    <w:multiLevelType w:val="hybridMultilevel"/>
    <w:tmpl w:val="07B03292"/>
    <w:lvl w:ilvl="0" w:tplc="58D8C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4B55FC8"/>
    <w:multiLevelType w:val="hybridMultilevel"/>
    <w:tmpl w:val="8C7004F4"/>
    <w:lvl w:ilvl="0" w:tplc="2886F276">
      <w:start w:val="1"/>
      <w:numFmt w:val="bullet"/>
      <w:lvlText w:val=""/>
      <w:lvlPicBulletId w:val="5"/>
      <w:lvlJc w:val="left"/>
      <w:pPr>
        <w:ind w:left="144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373A6BA9"/>
    <w:multiLevelType w:val="hybridMultilevel"/>
    <w:tmpl w:val="3D7ABF48"/>
    <w:lvl w:ilvl="0" w:tplc="0FBC1FD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7" w15:restartNumberingAfterBreak="0">
    <w:nsid w:val="393609CB"/>
    <w:multiLevelType w:val="hybridMultilevel"/>
    <w:tmpl w:val="AAF85C42"/>
    <w:lvl w:ilvl="0" w:tplc="2886F276">
      <w:start w:val="1"/>
      <w:numFmt w:val="bullet"/>
      <w:lvlText w:val=""/>
      <w:lvlPicBulletId w:val="5"/>
      <w:lvlJc w:val="left"/>
      <w:pPr>
        <w:ind w:left="1920" w:hanging="480"/>
      </w:pPr>
      <w:rPr>
        <w:rFonts w:ascii="Symbol" w:hAnsi="Symbol" w:hint="default"/>
        <w:color w:val="auto"/>
        <w:sz w:val="36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9BF012C"/>
    <w:multiLevelType w:val="hybridMultilevel"/>
    <w:tmpl w:val="898A1A02"/>
    <w:lvl w:ilvl="0" w:tplc="4BD49C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9" w15:restartNumberingAfterBreak="0">
    <w:nsid w:val="40E5404C"/>
    <w:multiLevelType w:val="hybridMultilevel"/>
    <w:tmpl w:val="ECDE810C"/>
    <w:lvl w:ilvl="0" w:tplc="D4CC3EC4">
      <w:start w:val="1"/>
      <w:numFmt w:val="bullet"/>
      <w:lvlText w:val=""/>
      <w:lvlPicBulletId w:val="2"/>
      <w:lvlJc w:val="left"/>
      <w:pPr>
        <w:ind w:left="192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CE94135"/>
    <w:multiLevelType w:val="hybridMultilevel"/>
    <w:tmpl w:val="203296EC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4FAD765E"/>
    <w:multiLevelType w:val="hybridMultilevel"/>
    <w:tmpl w:val="F336FE4A"/>
    <w:lvl w:ilvl="0" w:tplc="F4889914">
      <w:start w:val="1"/>
      <w:numFmt w:val="bullet"/>
      <w:lvlText w:val=""/>
      <w:lvlPicBulletId w:val="3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50AC2A0F"/>
    <w:multiLevelType w:val="hybridMultilevel"/>
    <w:tmpl w:val="5816D142"/>
    <w:lvl w:ilvl="0" w:tplc="D4CC3EC4">
      <w:start w:val="1"/>
      <w:numFmt w:val="bullet"/>
      <w:lvlText w:val=""/>
      <w:lvlPicBulletId w:val="2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3" w15:restartNumberingAfterBreak="0">
    <w:nsid w:val="51E2231C"/>
    <w:multiLevelType w:val="hybridMultilevel"/>
    <w:tmpl w:val="EB84D292"/>
    <w:lvl w:ilvl="0" w:tplc="F6442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4" w15:restartNumberingAfterBreak="0">
    <w:nsid w:val="523741BA"/>
    <w:multiLevelType w:val="hybridMultilevel"/>
    <w:tmpl w:val="6D9EB738"/>
    <w:lvl w:ilvl="0" w:tplc="65A4CF4A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69C5993"/>
    <w:multiLevelType w:val="hybridMultilevel"/>
    <w:tmpl w:val="C57A5AAC"/>
    <w:lvl w:ilvl="0" w:tplc="CA50D5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5AA82B99"/>
    <w:multiLevelType w:val="hybridMultilevel"/>
    <w:tmpl w:val="341A4B7C"/>
    <w:lvl w:ilvl="0" w:tplc="CDCA70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5BAF1962"/>
    <w:multiLevelType w:val="hybridMultilevel"/>
    <w:tmpl w:val="37B696DC"/>
    <w:lvl w:ilvl="0" w:tplc="1406860A">
      <w:start w:val="1"/>
      <w:numFmt w:val="bullet"/>
      <w:lvlText w:val=""/>
      <w:lvlPicBulletId w:val="2"/>
      <w:lvlJc w:val="left"/>
      <w:pPr>
        <w:ind w:left="480" w:hanging="480"/>
      </w:pPr>
      <w:rPr>
        <w:rFonts w:ascii="Symbol" w:hAnsi="Symbol" w:hint="default"/>
        <w:color w:val="auto"/>
        <w:sz w:val="4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690D71DB"/>
    <w:multiLevelType w:val="hybridMultilevel"/>
    <w:tmpl w:val="840C5E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  <w:sz w:val="52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6DCD17E6"/>
    <w:multiLevelType w:val="hybridMultilevel"/>
    <w:tmpl w:val="A62A176A"/>
    <w:lvl w:ilvl="0" w:tplc="A00429CA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  <w:sz w:val="36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 w15:restartNumberingAfterBreak="0">
    <w:nsid w:val="72DE6E11"/>
    <w:multiLevelType w:val="hybridMultilevel"/>
    <w:tmpl w:val="1D024C00"/>
    <w:lvl w:ilvl="0" w:tplc="58D8C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1" w15:restartNumberingAfterBreak="0">
    <w:nsid w:val="78621112"/>
    <w:multiLevelType w:val="hybridMultilevel"/>
    <w:tmpl w:val="75A47456"/>
    <w:lvl w:ilvl="0" w:tplc="83F4B56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FA23E9C"/>
    <w:multiLevelType w:val="hybridMultilevel"/>
    <w:tmpl w:val="45A0908A"/>
    <w:lvl w:ilvl="0" w:tplc="30242EE2">
      <w:start w:val="1"/>
      <w:numFmt w:val="bullet"/>
      <w:lvlText w:val=""/>
      <w:lvlPicBulletId w:val="1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236206550">
    <w:abstractNumId w:val="22"/>
  </w:num>
  <w:num w:numId="2" w16cid:durableId="147020971">
    <w:abstractNumId w:val="1"/>
  </w:num>
  <w:num w:numId="3" w16cid:durableId="498470944">
    <w:abstractNumId w:val="9"/>
  </w:num>
  <w:num w:numId="4" w16cid:durableId="1924486142">
    <w:abstractNumId w:val="12"/>
  </w:num>
  <w:num w:numId="5" w16cid:durableId="764306444">
    <w:abstractNumId w:val="17"/>
  </w:num>
  <w:num w:numId="6" w16cid:durableId="278337473">
    <w:abstractNumId w:val="18"/>
  </w:num>
  <w:num w:numId="7" w16cid:durableId="2010209660">
    <w:abstractNumId w:val="10"/>
  </w:num>
  <w:num w:numId="8" w16cid:durableId="496726790">
    <w:abstractNumId w:val="11"/>
  </w:num>
  <w:num w:numId="9" w16cid:durableId="1970092629">
    <w:abstractNumId w:val="19"/>
  </w:num>
  <w:num w:numId="10" w16cid:durableId="1115252844">
    <w:abstractNumId w:val="3"/>
  </w:num>
  <w:num w:numId="11" w16cid:durableId="764116018">
    <w:abstractNumId w:val="7"/>
  </w:num>
  <w:num w:numId="12" w16cid:durableId="1375424516">
    <w:abstractNumId w:val="0"/>
  </w:num>
  <w:num w:numId="13" w16cid:durableId="661011882">
    <w:abstractNumId w:val="5"/>
  </w:num>
  <w:num w:numId="14" w16cid:durableId="815992474">
    <w:abstractNumId w:val="14"/>
  </w:num>
  <w:num w:numId="15" w16cid:durableId="81803910">
    <w:abstractNumId w:val="21"/>
  </w:num>
  <w:num w:numId="16" w16cid:durableId="2043742333">
    <w:abstractNumId w:val="20"/>
  </w:num>
  <w:num w:numId="17" w16cid:durableId="1574851714">
    <w:abstractNumId w:val="4"/>
  </w:num>
  <w:num w:numId="18" w16cid:durableId="160827250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88951831">
    <w:abstractNumId w:val="15"/>
  </w:num>
  <w:num w:numId="20" w16cid:durableId="855264527">
    <w:abstractNumId w:val="13"/>
  </w:num>
  <w:num w:numId="21" w16cid:durableId="2129473444">
    <w:abstractNumId w:val="16"/>
  </w:num>
  <w:num w:numId="22" w16cid:durableId="1033268943">
    <w:abstractNumId w:val="2"/>
  </w:num>
  <w:num w:numId="23" w16cid:durableId="1799714522">
    <w:abstractNumId w:val="8"/>
  </w:num>
  <w:num w:numId="24" w16cid:durableId="2516648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2C0"/>
    <w:rsid w:val="0000167A"/>
    <w:rsid w:val="00003AC1"/>
    <w:rsid w:val="00005E26"/>
    <w:rsid w:val="00031B8F"/>
    <w:rsid w:val="00032A27"/>
    <w:rsid w:val="0004243C"/>
    <w:rsid w:val="000433EA"/>
    <w:rsid w:val="000540A9"/>
    <w:rsid w:val="00062EB8"/>
    <w:rsid w:val="000630AA"/>
    <w:rsid w:val="00070AB4"/>
    <w:rsid w:val="00074829"/>
    <w:rsid w:val="000917C5"/>
    <w:rsid w:val="000A5269"/>
    <w:rsid w:val="000B42C8"/>
    <w:rsid w:val="000B78FD"/>
    <w:rsid w:val="000B7C9A"/>
    <w:rsid w:val="000C4095"/>
    <w:rsid w:val="000E1FD9"/>
    <w:rsid w:val="00117FD7"/>
    <w:rsid w:val="001358B8"/>
    <w:rsid w:val="0014500C"/>
    <w:rsid w:val="00160452"/>
    <w:rsid w:val="00180F6F"/>
    <w:rsid w:val="001D1843"/>
    <w:rsid w:val="001D3D7D"/>
    <w:rsid w:val="001E51EE"/>
    <w:rsid w:val="001F7D0A"/>
    <w:rsid w:val="00226954"/>
    <w:rsid w:val="002522EE"/>
    <w:rsid w:val="002546AC"/>
    <w:rsid w:val="002564FF"/>
    <w:rsid w:val="00266255"/>
    <w:rsid w:val="002925A5"/>
    <w:rsid w:val="002A1E11"/>
    <w:rsid w:val="002A22FB"/>
    <w:rsid w:val="002B2249"/>
    <w:rsid w:val="002C2DBB"/>
    <w:rsid w:val="002C6ACD"/>
    <w:rsid w:val="002F29CF"/>
    <w:rsid w:val="003460B9"/>
    <w:rsid w:val="003472C0"/>
    <w:rsid w:val="00361C16"/>
    <w:rsid w:val="0037000F"/>
    <w:rsid w:val="00371F0A"/>
    <w:rsid w:val="00372F26"/>
    <w:rsid w:val="00373A01"/>
    <w:rsid w:val="003751EC"/>
    <w:rsid w:val="00387F2F"/>
    <w:rsid w:val="00397E15"/>
    <w:rsid w:val="003A74D9"/>
    <w:rsid w:val="003C4112"/>
    <w:rsid w:val="003C7026"/>
    <w:rsid w:val="003D6814"/>
    <w:rsid w:val="003E0868"/>
    <w:rsid w:val="003F54DD"/>
    <w:rsid w:val="00413A32"/>
    <w:rsid w:val="004414A9"/>
    <w:rsid w:val="004443E5"/>
    <w:rsid w:val="00444A1C"/>
    <w:rsid w:val="0045763B"/>
    <w:rsid w:val="00463721"/>
    <w:rsid w:val="00472529"/>
    <w:rsid w:val="0049631A"/>
    <w:rsid w:val="004A11B6"/>
    <w:rsid w:val="004A4C9A"/>
    <w:rsid w:val="004B1602"/>
    <w:rsid w:val="004B29E4"/>
    <w:rsid w:val="004C142D"/>
    <w:rsid w:val="004D5AFB"/>
    <w:rsid w:val="004E0422"/>
    <w:rsid w:val="004F36D6"/>
    <w:rsid w:val="004F7B9F"/>
    <w:rsid w:val="005303E8"/>
    <w:rsid w:val="00531BE6"/>
    <w:rsid w:val="00532305"/>
    <w:rsid w:val="00533257"/>
    <w:rsid w:val="00546CE9"/>
    <w:rsid w:val="0054765D"/>
    <w:rsid w:val="0056077F"/>
    <w:rsid w:val="00594A83"/>
    <w:rsid w:val="005A3F44"/>
    <w:rsid w:val="005B113C"/>
    <w:rsid w:val="005B42B6"/>
    <w:rsid w:val="005B59DF"/>
    <w:rsid w:val="005B5C62"/>
    <w:rsid w:val="005C07D0"/>
    <w:rsid w:val="005C1F4C"/>
    <w:rsid w:val="005D3F17"/>
    <w:rsid w:val="005E7443"/>
    <w:rsid w:val="00617F8F"/>
    <w:rsid w:val="00634B15"/>
    <w:rsid w:val="00641872"/>
    <w:rsid w:val="0067275C"/>
    <w:rsid w:val="006818A7"/>
    <w:rsid w:val="006960A9"/>
    <w:rsid w:val="006C7C2B"/>
    <w:rsid w:val="006D31DB"/>
    <w:rsid w:val="006D5DED"/>
    <w:rsid w:val="006E60A7"/>
    <w:rsid w:val="006E6911"/>
    <w:rsid w:val="007178DA"/>
    <w:rsid w:val="00730FBB"/>
    <w:rsid w:val="00742727"/>
    <w:rsid w:val="00766C37"/>
    <w:rsid w:val="00773CDC"/>
    <w:rsid w:val="00775C76"/>
    <w:rsid w:val="0078473A"/>
    <w:rsid w:val="007A1106"/>
    <w:rsid w:val="007A3F80"/>
    <w:rsid w:val="007B6B5E"/>
    <w:rsid w:val="007C14EA"/>
    <w:rsid w:val="007C27B5"/>
    <w:rsid w:val="00802A34"/>
    <w:rsid w:val="00812395"/>
    <w:rsid w:val="00822136"/>
    <w:rsid w:val="00825D44"/>
    <w:rsid w:val="00835F30"/>
    <w:rsid w:val="0085172D"/>
    <w:rsid w:val="00887B17"/>
    <w:rsid w:val="00887D60"/>
    <w:rsid w:val="008954D2"/>
    <w:rsid w:val="008A2D6C"/>
    <w:rsid w:val="008B1EC4"/>
    <w:rsid w:val="008C22F7"/>
    <w:rsid w:val="008E2B55"/>
    <w:rsid w:val="00914C32"/>
    <w:rsid w:val="00923263"/>
    <w:rsid w:val="00925C53"/>
    <w:rsid w:val="0092651C"/>
    <w:rsid w:val="00927A77"/>
    <w:rsid w:val="00946B90"/>
    <w:rsid w:val="0094759D"/>
    <w:rsid w:val="0097447B"/>
    <w:rsid w:val="00977AB4"/>
    <w:rsid w:val="009A3911"/>
    <w:rsid w:val="009B48C4"/>
    <w:rsid w:val="009B7033"/>
    <w:rsid w:val="009C5DF6"/>
    <w:rsid w:val="009D278D"/>
    <w:rsid w:val="009E7768"/>
    <w:rsid w:val="009F1581"/>
    <w:rsid w:val="00A05773"/>
    <w:rsid w:val="00A1376E"/>
    <w:rsid w:val="00A13E72"/>
    <w:rsid w:val="00A17E94"/>
    <w:rsid w:val="00A30808"/>
    <w:rsid w:val="00A338ED"/>
    <w:rsid w:val="00A34A9F"/>
    <w:rsid w:val="00A605D2"/>
    <w:rsid w:val="00A6730A"/>
    <w:rsid w:val="00A76ECA"/>
    <w:rsid w:val="00A95442"/>
    <w:rsid w:val="00AB2E19"/>
    <w:rsid w:val="00AB5CBF"/>
    <w:rsid w:val="00AE7264"/>
    <w:rsid w:val="00AF038E"/>
    <w:rsid w:val="00AF12E0"/>
    <w:rsid w:val="00B01C0B"/>
    <w:rsid w:val="00B11DFB"/>
    <w:rsid w:val="00B161D4"/>
    <w:rsid w:val="00B2539F"/>
    <w:rsid w:val="00B31D9F"/>
    <w:rsid w:val="00B339CF"/>
    <w:rsid w:val="00B44EFD"/>
    <w:rsid w:val="00B5410D"/>
    <w:rsid w:val="00B61C75"/>
    <w:rsid w:val="00B67CDB"/>
    <w:rsid w:val="00B84661"/>
    <w:rsid w:val="00B85044"/>
    <w:rsid w:val="00B973A8"/>
    <w:rsid w:val="00BA1921"/>
    <w:rsid w:val="00BE1274"/>
    <w:rsid w:val="00BE1451"/>
    <w:rsid w:val="00C05B1C"/>
    <w:rsid w:val="00C11C9A"/>
    <w:rsid w:val="00C17AF7"/>
    <w:rsid w:val="00C458EE"/>
    <w:rsid w:val="00C74806"/>
    <w:rsid w:val="00C779C8"/>
    <w:rsid w:val="00C844B6"/>
    <w:rsid w:val="00CA67B3"/>
    <w:rsid w:val="00CB773F"/>
    <w:rsid w:val="00CC3F1F"/>
    <w:rsid w:val="00D16D72"/>
    <w:rsid w:val="00D210AB"/>
    <w:rsid w:val="00D530DF"/>
    <w:rsid w:val="00D62123"/>
    <w:rsid w:val="00D670AF"/>
    <w:rsid w:val="00D75DE1"/>
    <w:rsid w:val="00D85D63"/>
    <w:rsid w:val="00D90D47"/>
    <w:rsid w:val="00D95D30"/>
    <w:rsid w:val="00DB7789"/>
    <w:rsid w:val="00DB78BC"/>
    <w:rsid w:val="00DD7642"/>
    <w:rsid w:val="00E04038"/>
    <w:rsid w:val="00E0440B"/>
    <w:rsid w:val="00E33B9A"/>
    <w:rsid w:val="00E37FC9"/>
    <w:rsid w:val="00E50ABC"/>
    <w:rsid w:val="00E57C76"/>
    <w:rsid w:val="00E62EE8"/>
    <w:rsid w:val="00E6370F"/>
    <w:rsid w:val="00E65F17"/>
    <w:rsid w:val="00E71779"/>
    <w:rsid w:val="00E768F9"/>
    <w:rsid w:val="00E824F0"/>
    <w:rsid w:val="00E85797"/>
    <w:rsid w:val="00E96EB9"/>
    <w:rsid w:val="00EA01B2"/>
    <w:rsid w:val="00EB33E8"/>
    <w:rsid w:val="00EE075D"/>
    <w:rsid w:val="00F05F07"/>
    <w:rsid w:val="00F10664"/>
    <w:rsid w:val="00F33F2F"/>
    <w:rsid w:val="00F37146"/>
    <w:rsid w:val="00F5321B"/>
    <w:rsid w:val="00F5407E"/>
    <w:rsid w:val="00F54A00"/>
    <w:rsid w:val="00F62CD4"/>
    <w:rsid w:val="00F64285"/>
    <w:rsid w:val="00F747F2"/>
    <w:rsid w:val="00F825B7"/>
    <w:rsid w:val="00FB3C98"/>
    <w:rsid w:val="00FE0809"/>
    <w:rsid w:val="00FF2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099CEA9"/>
  <w15:chartTrackingRefBased/>
  <w15:docId w15:val="{1E4960F5-AA7B-44B1-BD28-62AB1B2EE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 w:themeColor="text2"/>
        <w:sz w:val="24"/>
        <w:szCs w:val="24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3"/>
    <w:qFormat/>
    <w:pPr>
      <w:keepNext/>
      <w:keepLines/>
      <w:spacing w:before="280" w:after="120" w:line="240" w:lineRule="auto"/>
      <w:contextualSpacing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0"/>
    <w:link w:val="20"/>
    <w:uiPriority w:val="3"/>
    <w:unhideWhenUsed/>
    <w:qFormat/>
    <w:pPr>
      <w:keepNext/>
      <w:keepLines/>
      <w:spacing w:after="0" w:line="264" w:lineRule="auto"/>
      <w:jc w:val="center"/>
      <w:outlineLvl w:val="1"/>
    </w:pPr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styleId="3">
    <w:name w:val="heading 3"/>
    <w:basedOn w:val="a"/>
    <w:next w:val="a"/>
    <w:link w:val="30"/>
    <w:uiPriority w:val="4"/>
    <w:unhideWhenUsed/>
    <w:qFormat/>
    <w:pPr>
      <w:keepNext/>
      <w:keepLines/>
      <w:spacing w:after="60" w:line="240" w:lineRule="auto"/>
      <w:jc w:val="center"/>
      <w:outlineLvl w:val="2"/>
    </w:pPr>
    <w:rPr>
      <w:rFonts w:asciiTheme="majorHAnsi" w:eastAsiaTheme="majorEastAsia" w:hAnsiTheme="majorHAnsi" w:cstheme="majorBidi"/>
      <w:caps/>
      <w:color w:val="FFFFFF" w:themeColor="background1"/>
    </w:rPr>
  </w:style>
  <w:style w:type="paragraph" w:styleId="4">
    <w:name w:val="heading 4"/>
    <w:basedOn w:val="a"/>
    <w:next w:val="a"/>
    <w:link w:val="40"/>
    <w:uiPriority w:val="9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E03177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Subtitle"/>
    <w:basedOn w:val="a6"/>
    <w:link w:val="a7"/>
    <w:uiPriority w:val="2"/>
    <w:qFormat/>
    <w:pPr>
      <w:numPr>
        <w:ilvl w:val="1"/>
      </w:numPr>
      <w:spacing w:before="480"/>
    </w:pPr>
    <w:rPr>
      <w:color w:val="E03177" w:themeColor="accent1"/>
    </w:rPr>
  </w:style>
  <w:style w:type="character" w:customStyle="1" w:styleId="a7">
    <w:name w:val="副標題 字元"/>
    <w:basedOn w:val="a1"/>
    <w:link w:val="a5"/>
    <w:uiPriority w:val="2"/>
    <w:rPr>
      <w:rFonts w:asciiTheme="majorHAnsi" w:eastAsiaTheme="majorEastAsia" w:hAnsiTheme="majorHAnsi" w:cstheme="majorBidi"/>
      <w:caps/>
      <w:color w:val="E03177" w:themeColor="accent1"/>
      <w:kern w:val="28"/>
      <w:sz w:val="80"/>
      <w:szCs w:val="80"/>
    </w:rPr>
  </w:style>
  <w:style w:type="paragraph" w:styleId="a6">
    <w:name w:val="Title"/>
    <w:basedOn w:val="a"/>
    <w:next w:val="a"/>
    <w:link w:val="a8"/>
    <w:uiPriority w:val="1"/>
    <w:qFormat/>
    <w:pPr>
      <w:spacing w:after="0" w:line="204" w:lineRule="auto"/>
    </w:pPr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a8">
    <w:name w:val="標題 字元"/>
    <w:basedOn w:val="a1"/>
    <w:link w:val="a6"/>
    <w:uiPriority w:val="1"/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10">
    <w:name w:val="標題 1 字元"/>
    <w:basedOn w:val="a1"/>
    <w:link w:val="1"/>
    <w:uiPriority w:val="3"/>
    <w:rPr>
      <w:b/>
      <w:bCs/>
      <w:sz w:val="28"/>
      <w:szCs w:val="28"/>
    </w:rPr>
  </w:style>
  <w:style w:type="character" w:styleId="a9">
    <w:name w:val="Placeholder Text"/>
    <w:basedOn w:val="a1"/>
    <w:uiPriority w:val="99"/>
    <w:semiHidden/>
    <w:rPr>
      <w:color w:val="808080"/>
    </w:rPr>
  </w:style>
  <w:style w:type="paragraph" w:styleId="aa">
    <w:name w:val="No Spacing"/>
    <w:uiPriority w:val="19"/>
    <w:qFormat/>
    <w:pPr>
      <w:spacing w:after="0" w:line="240" w:lineRule="auto"/>
    </w:pPr>
  </w:style>
  <w:style w:type="character" w:customStyle="1" w:styleId="20">
    <w:name w:val="標題 2 字元"/>
    <w:basedOn w:val="a1"/>
    <w:link w:val="2"/>
    <w:uiPriority w:val="3"/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customStyle="1" w:styleId="a0">
    <w:name w:val="線條"/>
    <w:basedOn w:val="a"/>
    <w:next w:val="2"/>
    <w:uiPriority w:val="3"/>
    <w:qFormat/>
    <w:pPr>
      <w:pBdr>
        <w:top w:val="single" w:sz="12" w:space="1" w:color="FFFFFF" w:themeColor="background1"/>
      </w:pBdr>
      <w:spacing w:before="400" w:after="400" w:line="240" w:lineRule="auto"/>
      <w:ind w:left="1080" w:right="1080"/>
      <w:jc w:val="center"/>
    </w:pPr>
    <w:rPr>
      <w:sz w:val="2"/>
      <w:szCs w:val="2"/>
    </w:rPr>
  </w:style>
  <w:style w:type="character" w:customStyle="1" w:styleId="30">
    <w:name w:val="標題 3 字元"/>
    <w:basedOn w:val="a1"/>
    <w:link w:val="3"/>
    <w:uiPriority w:val="4"/>
    <w:rPr>
      <w:rFonts w:asciiTheme="majorHAnsi" w:eastAsiaTheme="majorEastAsia" w:hAnsiTheme="majorHAnsi" w:cstheme="majorBidi"/>
      <w:caps/>
      <w:color w:val="FFFFFF" w:themeColor="background1"/>
    </w:rPr>
  </w:style>
  <w:style w:type="paragraph" w:customStyle="1" w:styleId="ab">
    <w:name w:val="連絡資訊"/>
    <w:basedOn w:val="a"/>
    <w:uiPriority w:val="5"/>
    <w:qFormat/>
    <w:pPr>
      <w:spacing w:after="280" w:line="240" w:lineRule="auto"/>
      <w:jc w:val="center"/>
    </w:pPr>
    <w:rPr>
      <w:color w:val="FFFFFF" w:themeColor="background1"/>
    </w:rPr>
  </w:style>
  <w:style w:type="paragraph" w:styleId="ac">
    <w:name w:val="Date"/>
    <w:basedOn w:val="a"/>
    <w:link w:val="ad"/>
    <w:uiPriority w:val="5"/>
    <w:unhideWhenUsed/>
    <w:qFormat/>
    <w:pPr>
      <w:spacing w:after="0"/>
      <w:jc w:val="center"/>
    </w:pPr>
    <w:rPr>
      <w:color w:val="FFFFFF" w:themeColor="background1"/>
    </w:rPr>
  </w:style>
  <w:style w:type="character" w:customStyle="1" w:styleId="ad">
    <w:name w:val="日期 字元"/>
    <w:basedOn w:val="a1"/>
    <w:link w:val="ac"/>
    <w:uiPriority w:val="5"/>
    <w:rPr>
      <w:color w:val="FFFFFF" w:themeColor="background1"/>
    </w:rPr>
  </w:style>
  <w:style w:type="paragraph" w:styleId="ae">
    <w:name w:val="Balloon Text"/>
    <w:basedOn w:val="a"/>
    <w:link w:val="af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註解方塊文字 字元"/>
    <w:basedOn w:val="a1"/>
    <w:link w:val="ae"/>
    <w:uiPriority w:val="99"/>
    <w:semiHidden/>
    <w:rPr>
      <w:rFonts w:ascii="Segoe UI" w:hAnsi="Segoe UI" w:cs="Segoe UI"/>
      <w:sz w:val="18"/>
      <w:szCs w:val="18"/>
    </w:rPr>
  </w:style>
  <w:style w:type="character" w:customStyle="1" w:styleId="40">
    <w:name w:val="標題 4 字元"/>
    <w:basedOn w:val="a1"/>
    <w:link w:val="4"/>
    <w:uiPriority w:val="99"/>
    <w:semiHidden/>
    <w:rPr>
      <w:rFonts w:asciiTheme="majorHAnsi" w:eastAsiaTheme="majorEastAsia" w:hAnsiTheme="majorHAnsi" w:cstheme="majorBidi"/>
      <w:color w:val="E03177" w:themeColor="accent1"/>
    </w:rPr>
  </w:style>
  <w:style w:type="character" w:styleId="af0">
    <w:name w:val="Hyperlink"/>
    <w:basedOn w:val="a1"/>
    <w:uiPriority w:val="99"/>
    <w:unhideWhenUsed/>
    <w:rsid w:val="00373A01"/>
    <w:rPr>
      <w:color w:val="24A5CD" w:themeColor="hyperlink"/>
      <w:u w:val="single"/>
    </w:rPr>
  </w:style>
  <w:style w:type="paragraph" w:styleId="af1">
    <w:name w:val="List Paragraph"/>
    <w:basedOn w:val="a"/>
    <w:uiPriority w:val="34"/>
    <w:semiHidden/>
    <w:unhideWhenUsed/>
    <w:qFormat/>
    <w:rsid w:val="00F825B7"/>
    <w:pPr>
      <w:ind w:leftChars="200" w:left="480"/>
    </w:pPr>
  </w:style>
  <w:style w:type="paragraph" w:styleId="af2">
    <w:name w:val="header"/>
    <w:basedOn w:val="a"/>
    <w:link w:val="af3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首 字元"/>
    <w:basedOn w:val="a1"/>
    <w:link w:val="af2"/>
    <w:uiPriority w:val="99"/>
    <w:rsid w:val="004A4C9A"/>
    <w:rPr>
      <w:sz w:val="20"/>
      <w:szCs w:val="20"/>
    </w:rPr>
  </w:style>
  <w:style w:type="paragraph" w:styleId="af4">
    <w:name w:val="footer"/>
    <w:basedOn w:val="a"/>
    <w:link w:val="af5"/>
    <w:uiPriority w:val="99"/>
    <w:unhideWhenUsed/>
    <w:rsid w:val="004A4C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尾 字元"/>
    <w:basedOn w:val="a1"/>
    <w:link w:val="af4"/>
    <w:uiPriority w:val="99"/>
    <w:rsid w:val="004A4C9A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DB78BC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color w:val="auto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0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2.emf"/><Relationship Id="rId29" Type="http://schemas.openxmlformats.org/officeDocument/2006/relationships/image" Target="media/image24.png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0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webSettings" Target="webSettings.xml"/><Relationship Id="rId51" Type="http://schemas.openxmlformats.org/officeDocument/2006/relationships/image" Target="media/image46.PNG"/><Relationship Id="rId3" Type="http://schemas.openxmlformats.org/officeDocument/2006/relationships/customXml" Target="../customXml/item3.xml"/><Relationship Id="rId12" Type="http://schemas.openxmlformats.org/officeDocument/2006/relationships/image" Target="media/image8.JPG"/><Relationship Id="rId17" Type="http://schemas.openxmlformats.org/officeDocument/2006/relationships/package" Target="embeddings/Microsoft_Visio___.vsdx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1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nny\AppData\Roaming\Microsoft\Templates\&#23395;&#31680;&#24615;&#27963;&#21205;&#20659;&#21934;.dotx" TargetMode="External"/></Relationships>
</file>

<file path=word/theme/theme1.xml><?xml version="1.0" encoding="utf-8"?>
<a:theme xmlns:a="http://schemas.openxmlformats.org/drawingml/2006/main" name="Office Theme">
  <a:themeElements>
    <a:clrScheme name="Summer Business">
      <a:dk1>
        <a:sysClr val="windowText" lastClr="000000"/>
      </a:dk1>
      <a:lt1>
        <a:sysClr val="window" lastClr="FFFFFF"/>
      </a:lt1>
      <a:dk2>
        <a:srgbClr val="333333"/>
      </a:dk2>
      <a:lt2>
        <a:srgbClr val="E6E6E6"/>
      </a:lt2>
      <a:accent1>
        <a:srgbClr val="E03177"/>
      </a:accent1>
      <a:accent2>
        <a:srgbClr val="97C83C"/>
      </a:accent2>
      <a:accent3>
        <a:srgbClr val="EEAE1F"/>
      </a:accent3>
      <a:accent4>
        <a:srgbClr val="EC6814"/>
      </a:accent4>
      <a:accent5>
        <a:srgbClr val="7458AB"/>
      </a:accent5>
      <a:accent6>
        <a:srgbClr val="24A5CD"/>
      </a:accent6>
      <a:hlink>
        <a:srgbClr val="24A5CD"/>
      </a:hlink>
      <a:folHlink>
        <a:srgbClr val="7458AB"/>
      </a:folHlink>
    </a:clrScheme>
    <a:fontScheme name="Summer Business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874112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2012-12-28T17:25:00+00:00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1667140</Value>
    </PublishStatusLookup>
    <APAuthor xmlns="4873beb7-5857-4685-be1f-d57550cc96cc">
      <UserInfo>
        <DisplayName>REDMOND\ncrowell</DisplayName>
        <AccountId>81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TP103988552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F52C5BC1-0F2F-444E-A42E-BD232B7198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4C813D8-9B1D-4A00-8126-3ED8E9B6493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5D4FA3A-F622-4F28-A87C-A1CB61383206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1424E78C-8A49-4037-80E8-15290F91551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季節性活動傳單.dotx</Template>
  <TotalTime>634</TotalTime>
  <Pages>29</Pages>
  <Words>171</Words>
  <Characters>978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芷榕 張</cp:lastModifiedBy>
  <cp:revision>23</cp:revision>
  <cp:lastPrinted>2018-03-09T06:57:00Z</cp:lastPrinted>
  <dcterms:created xsi:type="dcterms:W3CDTF">2020-12-21T14:06:00Z</dcterms:created>
  <dcterms:modified xsi:type="dcterms:W3CDTF">2023-01-06T07:17:00Z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